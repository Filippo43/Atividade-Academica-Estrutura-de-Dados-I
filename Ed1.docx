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8B4C8" w14:textId="77777777" w:rsidR="00E67912" w:rsidRDefault="00E67912">
      <w:pPr>
        <w:pStyle w:val="Standard"/>
      </w:pPr>
      <w:bookmarkStart w:id="0" w:name="_GoBack"/>
      <w:bookmarkEnd w:id="0"/>
    </w:p>
    <w:p w14:paraId="31A8B4C9" w14:textId="77777777" w:rsidR="00E67912" w:rsidRDefault="00E67912">
      <w:pPr>
        <w:pStyle w:val="Standard"/>
      </w:pPr>
    </w:p>
    <w:p w14:paraId="31A8B4CA" w14:textId="77777777" w:rsidR="00E67912" w:rsidRDefault="00B063E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A8B4C8" wp14:editId="31A8B4C9">
            <wp:simplePos x="0" y="0"/>
            <wp:positionH relativeFrom="column">
              <wp:posOffset>2059201</wp:posOffset>
            </wp:positionH>
            <wp:positionV relativeFrom="paragraph">
              <wp:posOffset>45720</wp:posOffset>
            </wp:positionV>
            <wp:extent cx="2001603" cy="1957675"/>
            <wp:effectExtent l="0" t="0" r="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603" cy="1957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1A8B4CB" w14:textId="77777777" w:rsidR="00E67912" w:rsidRDefault="00E67912">
      <w:pPr>
        <w:pStyle w:val="Standard"/>
      </w:pPr>
    </w:p>
    <w:p w14:paraId="31A8B4CC" w14:textId="77777777" w:rsidR="00E67912" w:rsidRDefault="00E67912">
      <w:pPr>
        <w:pStyle w:val="Standard"/>
      </w:pPr>
    </w:p>
    <w:p w14:paraId="31A8B4CD" w14:textId="77777777" w:rsidR="00E67912" w:rsidRDefault="00E67912">
      <w:pPr>
        <w:pStyle w:val="Standard"/>
      </w:pPr>
    </w:p>
    <w:p w14:paraId="31A8B4CE" w14:textId="77777777" w:rsidR="00E67912" w:rsidRDefault="00E67912">
      <w:pPr>
        <w:pStyle w:val="Standard"/>
      </w:pPr>
    </w:p>
    <w:p w14:paraId="31A8B4CF" w14:textId="77777777" w:rsidR="00E67912" w:rsidRDefault="00E67912">
      <w:pPr>
        <w:pStyle w:val="Standard"/>
      </w:pPr>
    </w:p>
    <w:p w14:paraId="31A8B4D0" w14:textId="77777777" w:rsidR="00E67912" w:rsidRDefault="00E67912">
      <w:pPr>
        <w:pStyle w:val="Standard"/>
      </w:pPr>
    </w:p>
    <w:p w14:paraId="31A8B4D1" w14:textId="77777777" w:rsidR="00E67912" w:rsidRDefault="00E67912">
      <w:pPr>
        <w:pStyle w:val="Standard"/>
      </w:pPr>
    </w:p>
    <w:p w14:paraId="31A8B4D2" w14:textId="77777777" w:rsidR="00E67912" w:rsidRDefault="00E67912">
      <w:pPr>
        <w:pStyle w:val="Standard"/>
      </w:pPr>
    </w:p>
    <w:p w14:paraId="31A8B4D3" w14:textId="77777777" w:rsidR="00E67912" w:rsidRDefault="00E67912">
      <w:pPr>
        <w:pStyle w:val="Standard"/>
      </w:pPr>
    </w:p>
    <w:p w14:paraId="31A8B4D4" w14:textId="77777777" w:rsidR="00E67912" w:rsidRDefault="00E67912">
      <w:pPr>
        <w:pStyle w:val="Standard"/>
      </w:pPr>
    </w:p>
    <w:p w14:paraId="31A8B4D5" w14:textId="77777777" w:rsidR="00E67912" w:rsidRDefault="00E67912">
      <w:pPr>
        <w:pStyle w:val="Standard"/>
      </w:pPr>
    </w:p>
    <w:p w14:paraId="31A8B4D6" w14:textId="77777777" w:rsidR="00E67912" w:rsidRDefault="00E67912">
      <w:pPr>
        <w:pStyle w:val="Standard"/>
      </w:pPr>
    </w:p>
    <w:p w14:paraId="31A8B4D7" w14:textId="77777777" w:rsidR="00E67912" w:rsidRDefault="00E67912">
      <w:pPr>
        <w:pStyle w:val="Standard"/>
      </w:pPr>
    </w:p>
    <w:p w14:paraId="31A8B4D8" w14:textId="77777777" w:rsidR="00E67912" w:rsidRDefault="00E67912">
      <w:pPr>
        <w:pStyle w:val="Standard"/>
      </w:pPr>
    </w:p>
    <w:p w14:paraId="31A8B4D9" w14:textId="77777777" w:rsidR="00E67912" w:rsidRDefault="00E67912">
      <w:pPr>
        <w:pStyle w:val="Standard"/>
      </w:pPr>
    </w:p>
    <w:p w14:paraId="31A8B4DA" w14:textId="77777777" w:rsidR="00E67912" w:rsidRDefault="00B063EF">
      <w:pPr>
        <w:pStyle w:val="Standard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UNIVERSIDADE FEDERAL RURAL DO RIO DE JANEIRO</w:t>
      </w:r>
    </w:p>
    <w:p w14:paraId="31A8B4DB" w14:textId="77777777" w:rsidR="00E67912" w:rsidRDefault="00E67912">
      <w:pPr>
        <w:pStyle w:val="Standard"/>
        <w:jc w:val="center"/>
        <w:rPr>
          <w:rFonts w:ascii="Arial" w:hAnsi="Arial"/>
          <w:b/>
          <w:bCs/>
          <w:sz w:val="36"/>
          <w:szCs w:val="36"/>
        </w:rPr>
      </w:pPr>
    </w:p>
    <w:p w14:paraId="31A8B4DC" w14:textId="77777777" w:rsidR="00E67912" w:rsidRDefault="00E67912">
      <w:pPr>
        <w:pStyle w:val="Standard"/>
        <w:jc w:val="center"/>
        <w:rPr>
          <w:rFonts w:ascii="Arial" w:hAnsi="Arial"/>
          <w:b/>
          <w:bCs/>
          <w:sz w:val="36"/>
          <w:szCs w:val="36"/>
        </w:rPr>
      </w:pPr>
    </w:p>
    <w:p w14:paraId="31A8B4DD" w14:textId="77777777" w:rsidR="00E67912" w:rsidRDefault="00B063EF">
      <w:pPr>
        <w:pStyle w:val="Standard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LABORATÓRIO ESTRUTURA DE DADOS I</w:t>
      </w:r>
    </w:p>
    <w:p w14:paraId="31A8B4DE" w14:textId="77777777" w:rsidR="00E67912" w:rsidRDefault="00E67912">
      <w:pPr>
        <w:pStyle w:val="Standard"/>
        <w:jc w:val="center"/>
        <w:rPr>
          <w:rFonts w:ascii="Arial" w:hAnsi="Arial"/>
          <w:b/>
          <w:bCs/>
          <w:sz w:val="36"/>
          <w:szCs w:val="36"/>
        </w:rPr>
      </w:pPr>
    </w:p>
    <w:p w14:paraId="31A8B4DF" w14:textId="77777777" w:rsidR="00E67912" w:rsidRDefault="00E67912">
      <w:pPr>
        <w:pStyle w:val="Standard"/>
        <w:jc w:val="center"/>
        <w:rPr>
          <w:rFonts w:ascii="Arial" w:hAnsi="Arial"/>
          <w:b/>
          <w:bCs/>
          <w:sz w:val="36"/>
          <w:szCs w:val="36"/>
        </w:rPr>
      </w:pPr>
    </w:p>
    <w:p w14:paraId="31A8B4E0" w14:textId="77777777" w:rsidR="00E67912" w:rsidRDefault="00E67912">
      <w:pPr>
        <w:pStyle w:val="Standard"/>
        <w:jc w:val="center"/>
        <w:rPr>
          <w:rFonts w:ascii="Arial" w:hAnsi="Arial"/>
          <w:b/>
          <w:bCs/>
          <w:sz w:val="36"/>
          <w:szCs w:val="36"/>
        </w:rPr>
      </w:pPr>
    </w:p>
    <w:p w14:paraId="31A8B4E1" w14:textId="77777777" w:rsidR="00E67912" w:rsidRDefault="00E67912">
      <w:pPr>
        <w:pStyle w:val="Standard"/>
        <w:jc w:val="center"/>
        <w:rPr>
          <w:rFonts w:ascii="Arial" w:hAnsi="Arial"/>
          <w:sz w:val="36"/>
          <w:szCs w:val="36"/>
        </w:rPr>
      </w:pPr>
    </w:p>
    <w:p w14:paraId="31A8B4E2" w14:textId="77777777" w:rsidR="00E67912" w:rsidRDefault="00B063EF">
      <w:pPr>
        <w:pStyle w:val="Standard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ATIVIDADE ACADÊMICA</w:t>
      </w:r>
    </w:p>
    <w:p w14:paraId="31A8B4E3" w14:textId="77777777" w:rsidR="00E67912" w:rsidRDefault="00E67912">
      <w:pPr>
        <w:pStyle w:val="Standard"/>
        <w:jc w:val="center"/>
        <w:rPr>
          <w:rFonts w:ascii="Arial" w:hAnsi="Arial"/>
          <w:sz w:val="36"/>
          <w:szCs w:val="36"/>
        </w:rPr>
      </w:pPr>
    </w:p>
    <w:p w14:paraId="31A8B4E4" w14:textId="77777777" w:rsidR="00E67912" w:rsidRDefault="00B063EF">
      <w:pPr>
        <w:pStyle w:val="Standard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Relatório</w:t>
      </w:r>
    </w:p>
    <w:p w14:paraId="31A8B4E5" w14:textId="77777777" w:rsidR="00E67912" w:rsidRDefault="00E67912">
      <w:pPr>
        <w:pStyle w:val="Standard"/>
        <w:jc w:val="center"/>
        <w:rPr>
          <w:rFonts w:ascii="Arial" w:hAnsi="Arial"/>
          <w:sz w:val="36"/>
          <w:szCs w:val="36"/>
        </w:rPr>
      </w:pPr>
    </w:p>
    <w:p w14:paraId="31A8B4E6" w14:textId="77777777" w:rsidR="00E67912" w:rsidRDefault="00E67912">
      <w:pPr>
        <w:pStyle w:val="Standard"/>
        <w:jc w:val="center"/>
        <w:rPr>
          <w:rFonts w:ascii="Arial" w:hAnsi="Arial"/>
          <w:sz w:val="36"/>
          <w:szCs w:val="36"/>
        </w:rPr>
      </w:pPr>
    </w:p>
    <w:p w14:paraId="31A8B4E7" w14:textId="77777777" w:rsidR="00E67912" w:rsidRDefault="00E67912">
      <w:pPr>
        <w:pStyle w:val="Standard"/>
        <w:jc w:val="center"/>
        <w:rPr>
          <w:rFonts w:ascii="Arial" w:hAnsi="Arial"/>
          <w:sz w:val="36"/>
          <w:szCs w:val="36"/>
        </w:rPr>
      </w:pPr>
    </w:p>
    <w:p w14:paraId="31A8B4E8" w14:textId="77777777" w:rsidR="00E67912" w:rsidRDefault="00E67912">
      <w:pPr>
        <w:pStyle w:val="Standard"/>
        <w:jc w:val="center"/>
        <w:rPr>
          <w:rFonts w:ascii="Arial" w:hAnsi="Arial"/>
          <w:sz w:val="36"/>
          <w:szCs w:val="36"/>
        </w:rPr>
      </w:pPr>
    </w:p>
    <w:p w14:paraId="31A8B4E9" w14:textId="77777777" w:rsidR="00E67912" w:rsidRDefault="00E67912">
      <w:pPr>
        <w:pStyle w:val="Standard"/>
        <w:jc w:val="center"/>
        <w:rPr>
          <w:rFonts w:ascii="Arial" w:hAnsi="Arial"/>
          <w:sz w:val="36"/>
          <w:szCs w:val="36"/>
        </w:rPr>
      </w:pPr>
    </w:p>
    <w:p w14:paraId="31A8B4EA" w14:textId="77777777" w:rsidR="00E67912" w:rsidRDefault="00E67912">
      <w:pPr>
        <w:pStyle w:val="Standard"/>
        <w:jc w:val="center"/>
        <w:rPr>
          <w:rFonts w:ascii="Arial" w:hAnsi="Arial"/>
          <w:sz w:val="36"/>
          <w:szCs w:val="36"/>
        </w:rPr>
      </w:pPr>
    </w:p>
    <w:p w14:paraId="31A8B4EB" w14:textId="77777777" w:rsidR="00E67912" w:rsidRDefault="00E67912">
      <w:pPr>
        <w:pStyle w:val="Standard"/>
        <w:jc w:val="center"/>
        <w:rPr>
          <w:rFonts w:ascii="Arial" w:hAnsi="Arial"/>
          <w:sz w:val="36"/>
          <w:szCs w:val="36"/>
        </w:rPr>
      </w:pPr>
    </w:p>
    <w:p w14:paraId="31A8B4EC" w14:textId="77777777" w:rsidR="00E67912" w:rsidRDefault="00E67912">
      <w:pPr>
        <w:pStyle w:val="Standard"/>
        <w:jc w:val="right"/>
        <w:rPr>
          <w:rFonts w:ascii="Arial" w:hAnsi="Arial"/>
          <w:sz w:val="28"/>
          <w:szCs w:val="28"/>
        </w:rPr>
      </w:pPr>
    </w:p>
    <w:p w14:paraId="31A8B4ED" w14:textId="77777777" w:rsidR="00E67912" w:rsidRDefault="00E67912">
      <w:pPr>
        <w:pStyle w:val="Standard"/>
        <w:jc w:val="right"/>
        <w:rPr>
          <w:rFonts w:ascii="Arial" w:hAnsi="Arial"/>
          <w:sz w:val="28"/>
          <w:szCs w:val="28"/>
        </w:rPr>
      </w:pPr>
    </w:p>
    <w:p w14:paraId="31A8B4EE" w14:textId="77777777" w:rsidR="00E67912" w:rsidRDefault="00B063EF">
      <w:pPr>
        <w:pStyle w:val="Standard"/>
        <w:jc w:val="righ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Gabriel Filippo Chagas de Andrade</w:t>
      </w:r>
    </w:p>
    <w:p w14:paraId="31A8B4EF" w14:textId="77777777" w:rsidR="00E67912" w:rsidRDefault="00E67912">
      <w:pPr>
        <w:pStyle w:val="Standard"/>
        <w:jc w:val="center"/>
        <w:rPr>
          <w:rFonts w:ascii="Arial" w:hAnsi="Arial"/>
          <w:sz w:val="28"/>
          <w:szCs w:val="28"/>
        </w:rPr>
      </w:pPr>
    </w:p>
    <w:p w14:paraId="31A8B4F0" w14:textId="77777777" w:rsidR="00E67912" w:rsidRDefault="00B063EF">
      <w:pPr>
        <w:pStyle w:val="Standard"/>
        <w:jc w:val="righ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Julho </w:t>
      </w:r>
      <w:r>
        <w:rPr>
          <w:rFonts w:ascii="Arial" w:hAnsi="Arial"/>
          <w:sz w:val="28"/>
          <w:szCs w:val="28"/>
        </w:rPr>
        <w:t>de 2017</w:t>
      </w:r>
    </w:p>
    <w:p w14:paraId="31A8B4F1" w14:textId="77777777" w:rsidR="00E67912" w:rsidRDefault="00E67912">
      <w:pPr>
        <w:pStyle w:val="Standard"/>
        <w:jc w:val="right"/>
        <w:rPr>
          <w:rFonts w:ascii="Arial" w:hAnsi="Arial"/>
          <w:sz w:val="28"/>
          <w:szCs w:val="28"/>
        </w:rPr>
      </w:pPr>
    </w:p>
    <w:p w14:paraId="31A8B4F2" w14:textId="77777777" w:rsidR="00E67912" w:rsidRDefault="00B063EF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Sumário</w:t>
      </w:r>
    </w:p>
    <w:p w14:paraId="31A8B4F3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4F4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4F5" w14:textId="77777777" w:rsidR="00E67912" w:rsidRDefault="00B063EF">
      <w:pPr>
        <w:autoSpaceDE w:val="0"/>
        <w:spacing w:line="480" w:lineRule="auto"/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>Introdução.................................................................................................. 3</w:t>
      </w:r>
    </w:p>
    <w:p w14:paraId="31A8B4F6" w14:textId="77777777" w:rsidR="00E67912" w:rsidRDefault="00B063EF">
      <w:pPr>
        <w:autoSpaceDE w:val="0"/>
        <w:spacing w:line="480" w:lineRule="auto"/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>Acerca do Algoritmo................................................................................... 4</w:t>
      </w:r>
    </w:p>
    <w:p w14:paraId="31A8B4F7" w14:textId="77777777" w:rsidR="00E67912" w:rsidRDefault="00B063EF">
      <w:pPr>
        <w:autoSpaceDE w:val="0"/>
        <w:spacing w:line="480" w:lineRule="auto"/>
        <w:ind w:left="1418" w:righ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List.h......................................................................................... 4</w:t>
      </w:r>
    </w:p>
    <w:p w14:paraId="31A8B4F8" w14:textId="77777777" w:rsidR="00E67912" w:rsidRDefault="00B063EF">
      <w:pPr>
        <w:autoSpaceDE w:val="0"/>
        <w:spacing w:line="480" w:lineRule="auto"/>
        <w:ind w:left="1276" w:right="567" w:firstLine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Sparse.h................................................................................... 9</w:t>
      </w:r>
    </w:p>
    <w:p w14:paraId="31A8B4F9" w14:textId="77777777" w:rsidR="00E67912" w:rsidRDefault="00E67912">
      <w:pPr>
        <w:autoSpaceDE w:val="0"/>
        <w:spacing w:line="480" w:lineRule="auto"/>
        <w:ind w:right="567" w:firstLine="567"/>
        <w:rPr>
          <w:rFonts w:ascii="Arial" w:hAnsi="Arial" w:cs="Arial"/>
        </w:rPr>
      </w:pPr>
    </w:p>
    <w:p w14:paraId="31A8B4FA" w14:textId="77777777" w:rsidR="00E67912" w:rsidRDefault="00B063EF">
      <w:pPr>
        <w:autoSpaceDE w:val="0"/>
        <w:spacing w:line="480" w:lineRule="auto"/>
        <w:ind w:right="567" w:firstLine="567"/>
        <w:rPr>
          <w:rFonts w:ascii="Arial" w:hAnsi="Arial" w:cs="Arial"/>
        </w:rPr>
      </w:pPr>
      <w:r>
        <w:rPr>
          <w:rFonts w:ascii="Arial" w:hAnsi="Arial" w:cs="Arial"/>
        </w:rPr>
        <w:t>Acerca dos Testes..............................................</w:t>
      </w:r>
      <w:r>
        <w:rPr>
          <w:rFonts w:ascii="Arial" w:hAnsi="Arial" w:cs="Arial"/>
        </w:rPr>
        <w:t>....................................... 20</w:t>
      </w:r>
    </w:p>
    <w:p w14:paraId="31A8B4FB" w14:textId="77777777" w:rsidR="00E67912" w:rsidRDefault="00B063EF">
      <w:pPr>
        <w:autoSpaceDE w:val="0"/>
        <w:spacing w:line="480" w:lineRule="auto"/>
        <w:ind w:right="567" w:firstLine="567"/>
        <w:rPr>
          <w:rFonts w:ascii="Arial" w:hAnsi="Arial" w:cs="Arial"/>
        </w:rPr>
      </w:pPr>
      <w:r>
        <w:rPr>
          <w:rFonts w:ascii="Arial" w:hAnsi="Arial" w:cs="Arial"/>
        </w:rPr>
        <w:t>Considerações Finais................................................................................ 21</w:t>
      </w:r>
    </w:p>
    <w:p w14:paraId="31A8B4FC" w14:textId="77777777" w:rsidR="00E67912" w:rsidRDefault="00E67912">
      <w:pPr>
        <w:autoSpaceDE w:val="0"/>
        <w:spacing w:line="480" w:lineRule="auto"/>
        <w:ind w:left="567" w:right="567"/>
        <w:rPr>
          <w:rFonts w:ascii="Arial" w:hAnsi="Arial" w:cs="Arial"/>
        </w:rPr>
      </w:pPr>
    </w:p>
    <w:p w14:paraId="31A8B4FD" w14:textId="77777777" w:rsidR="00E67912" w:rsidRDefault="00E67912">
      <w:pPr>
        <w:autoSpaceDE w:val="0"/>
        <w:spacing w:line="480" w:lineRule="auto"/>
        <w:ind w:left="567" w:right="567"/>
        <w:rPr>
          <w:rFonts w:ascii="Arial" w:hAnsi="Arial" w:cs="Arial"/>
        </w:rPr>
      </w:pPr>
    </w:p>
    <w:p w14:paraId="31A8B4FE" w14:textId="77777777" w:rsidR="00E67912" w:rsidRDefault="00E67912">
      <w:pPr>
        <w:autoSpaceDE w:val="0"/>
        <w:spacing w:line="480" w:lineRule="auto"/>
        <w:ind w:left="567" w:right="567"/>
        <w:rPr>
          <w:rFonts w:ascii="Arial" w:hAnsi="Arial" w:cs="Arial"/>
        </w:rPr>
      </w:pPr>
    </w:p>
    <w:p w14:paraId="31A8B4FF" w14:textId="77777777" w:rsidR="00E67912" w:rsidRDefault="00E67912">
      <w:pPr>
        <w:autoSpaceDE w:val="0"/>
        <w:spacing w:line="480" w:lineRule="auto"/>
        <w:ind w:left="567" w:right="567"/>
        <w:jc w:val="both"/>
        <w:rPr>
          <w:sz w:val="28"/>
          <w:szCs w:val="28"/>
        </w:rPr>
      </w:pPr>
    </w:p>
    <w:p w14:paraId="31A8B500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1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2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3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4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5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6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7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8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9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A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B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C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D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E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0F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10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11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12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13" w14:textId="77777777" w:rsidR="00E67912" w:rsidRDefault="00B063EF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Introdução</w:t>
      </w:r>
    </w:p>
    <w:p w14:paraId="31A8B514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31A8B515" w14:textId="77777777" w:rsidR="00E67912" w:rsidRDefault="00B063EF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</w:p>
    <w:p w14:paraId="31A8B516" w14:textId="77777777" w:rsidR="00E67912" w:rsidRDefault="00B063EF">
      <w:pPr>
        <w:pStyle w:val="Standard"/>
      </w:pPr>
      <w:r>
        <w:rPr>
          <w:rFonts w:ascii="Arial" w:eastAsia="Arial" w:hAnsi="Arial" w:cs="Arial"/>
        </w:rPr>
        <w:t>◦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/>
        </w:rPr>
        <w:t>Motivação inicial</w:t>
      </w:r>
    </w:p>
    <w:p w14:paraId="31A8B517" w14:textId="77777777" w:rsidR="00E67912" w:rsidRDefault="00B063EF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</w:p>
    <w:p w14:paraId="31A8B518" w14:textId="77777777" w:rsidR="00E67912" w:rsidRDefault="00B063EF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 xml:space="preserve">Este trabalho viabiliza observar a implementação </w:t>
      </w:r>
      <w:r>
        <w:rPr>
          <w:rFonts w:ascii="Arial" w:hAnsi="Arial"/>
        </w:rPr>
        <w:t>de operações com matrizes esparsas afim de mostrar seu desempenho quando não gastamos espaço para armazenar elementos repetidos, no caso de matrizes esparsas números 0.</w:t>
      </w:r>
    </w:p>
    <w:p w14:paraId="31A8B519" w14:textId="77777777" w:rsidR="00E67912" w:rsidRDefault="00E67912">
      <w:pPr>
        <w:pStyle w:val="Standard"/>
        <w:rPr>
          <w:rFonts w:ascii="Arial" w:hAnsi="Arial"/>
        </w:rPr>
      </w:pPr>
    </w:p>
    <w:p w14:paraId="31A8B51A" w14:textId="77777777" w:rsidR="00E67912" w:rsidRDefault="00B063EF">
      <w:pPr>
        <w:pStyle w:val="Standard"/>
      </w:pPr>
      <w:r>
        <w:rPr>
          <w:rFonts w:ascii="Arial" w:hAnsi="Arial"/>
        </w:rPr>
        <w:tab/>
      </w:r>
      <w:r>
        <w:rPr>
          <w:rFonts w:ascii="Arial" w:hAnsi="Arial"/>
          <w:i/>
          <w:sz w:val="22"/>
          <w:szCs w:val="22"/>
        </w:rPr>
        <w:t>Exemplo de matriz esparsa: Uma matriz 800 x 900, possui 720.000 elementos e apenas 10</w:t>
      </w:r>
      <w:r>
        <w:rPr>
          <w:rFonts w:ascii="Arial" w:hAnsi="Arial"/>
          <w:i/>
          <w:sz w:val="22"/>
          <w:szCs w:val="22"/>
        </w:rPr>
        <w:t xml:space="preserve"> elementos não nulos, ou seja, essa matriz possui 719.990 elementos iguais a zero.</w:t>
      </w:r>
    </w:p>
    <w:p w14:paraId="31A8B51B" w14:textId="77777777" w:rsidR="00E67912" w:rsidRDefault="00E67912">
      <w:pPr>
        <w:pStyle w:val="Standard"/>
        <w:rPr>
          <w:rFonts w:ascii="Arial" w:hAnsi="Arial"/>
          <w:i/>
          <w:sz w:val="22"/>
          <w:szCs w:val="22"/>
        </w:rPr>
      </w:pPr>
    </w:p>
    <w:p w14:paraId="31A8B51C" w14:textId="77777777" w:rsidR="00E67912" w:rsidRDefault="00B063EF">
      <w:pPr>
        <w:pStyle w:val="Standard"/>
        <w:ind w:firstLine="709"/>
        <w:rPr>
          <w:rFonts w:ascii="Arial" w:hAnsi="Arial"/>
        </w:rPr>
      </w:pPr>
      <w:r>
        <w:rPr>
          <w:rFonts w:ascii="Arial" w:hAnsi="Arial"/>
        </w:rPr>
        <w:t>Ao processar todos estes elementos iguais a zero haveria um consumo enorme de memória, e também um aumento muito grande do tempo de operações básicas como soma e multiplica</w:t>
      </w:r>
      <w:r>
        <w:rPr>
          <w:rFonts w:ascii="Arial" w:hAnsi="Arial"/>
        </w:rPr>
        <w:t xml:space="preserve">ção. </w:t>
      </w:r>
    </w:p>
    <w:p w14:paraId="31A8B51D" w14:textId="77777777" w:rsidR="00E67912" w:rsidRDefault="00B063EF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Será apresentado uma forma de manipular essas matrizes melhorando o seu desempenho em todos esses aspectos.</w:t>
      </w:r>
      <w:r>
        <w:rPr>
          <w:rFonts w:ascii="Arial" w:hAnsi="Arial"/>
        </w:rPr>
        <w:tab/>
      </w:r>
    </w:p>
    <w:p w14:paraId="31A8B51E" w14:textId="77777777" w:rsidR="00E67912" w:rsidRDefault="00E67912">
      <w:pPr>
        <w:pStyle w:val="Standard"/>
        <w:rPr>
          <w:rFonts w:ascii="Arial" w:hAnsi="Arial"/>
        </w:rPr>
      </w:pPr>
    </w:p>
    <w:p w14:paraId="31A8B51F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20" w14:textId="77777777" w:rsidR="00E67912" w:rsidRDefault="00B063EF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◦</w:t>
      </w:r>
      <w:r>
        <w:rPr>
          <w:rFonts w:ascii="Arial" w:eastAsia="Arial" w:hAnsi="Arial" w:cs="Arial"/>
        </w:rPr>
        <w:t xml:space="preserve"> Acerca dos Testes</w:t>
      </w:r>
    </w:p>
    <w:p w14:paraId="31A8B521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22" w14:textId="77777777" w:rsidR="00E67912" w:rsidRDefault="00B063EF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Para cálculos de tempo e memória consumida, serão utilizadas duas matrizes 900x900 com 10 elementos não nulos cada, </w:t>
      </w:r>
      <w:r>
        <w:rPr>
          <w:rFonts w:ascii="Arial" w:eastAsia="Arial" w:hAnsi="Arial" w:cs="Arial"/>
        </w:rPr>
        <w:t>tanto para multiplicação quanto para soma.</w:t>
      </w:r>
    </w:p>
    <w:p w14:paraId="31A8B523" w14:textId="77777777" w:rsidR="00E67912" w:rsidRDefault="00B063EF">
      <w:pPr>
        <w:pStyle w:val="Standard"/>
      </w:pPr>
      <w:r>
        <w:rPr>
          <w:rFonts w:ascii="Arial" w:eastAsia="Arial" w:hAnsi="Arial" w:cs="Arial"/>
        </w:rPr>
        <w:tab/>
        <w:t xml:space="preserve">Obtenção dos dados através da execução </w:t>
      </w:r>
      <w:r>
        <w:rPr>
          <w:rFonts w:ascii="Arial" w:eastAsia="Arial" w:hAnsi="Arial" w:cs="Arial"/>
          <w:i/>
        </w:rPr>
        <w:t>command time -v ./prog</w:t>
      </w:r>
      <w:r>
        <w:rPr>
          <w:rFonts w:ascii="Arial" w:eastAsia="Arial" w:hAnsi="Arial" w:cs="Arial"/>
        </w:rPr>
        <w:t xml:space="preserve"> onde “</w:t>
      </w:r>
      <w:r>
        <w:rPr>
          <w:rFonts w:ascii="Arial" w:eastAsia="Arial" w:hAnsi="Arial" w:cs="Arial"/>
          <w:i/>
        </w:rPr>
        <w:t xml:space="preserve">prog” </w:t>
      </w:r>
      <w:r>
        <w:rPr>
          <w:rFonts w:ascii="Arial" w:eastAsia="Arial" w:hAnsi="Arial" w:cs="Arial"/>
        </w:rPr>
        <w:t xml:space="preserve"> seria o programa</w:t>
      </w:r>
    </w:p>
    <w:p w14:paraId="31A8B524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25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26" w14:textId="77777777" w:rsidR="00E67912" w:rsidRDefault="00B063EF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31A8B527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28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29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2A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2B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2C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2D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2E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2F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30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31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32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33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34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35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36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37" w14:textId="77777777" w:rsidR="00E67912" w:rsidRDefault="00E67912">
      <w:pPr>
        <w:pStyle w:val="Standard"/>
        <w:rPr>
          <w:rFonts w:ascii="Arial" w:eastAsia="Arial" w:hAnsi="Arial" w:cs="Arial"/>
          <w:b/>
          <w:bCs/>
          <w:sz w:val="32"/>
          <w:szCs w:val="32"/>
        </w:rPr>
      </w:pPr>
    </w:p>
    <w:p w14:paraId="31A8B538" w14:textId="77777777" w:rsidR="00E67912" w:rsidRDefault="00E67912">
      <w:pPr>
        <w:pStyle w:val="Standard"/>
        <w:rPr>
          <w:rFonts w:ascii="Arial" w:eastAsia="Arial" w:hAnsi="Arial" w:cs="Arial"/>
          <w:b/>
          <w:bCs/>
          <w:sz w:val="32"/>
          <w:szCs w:val="32"/>
        </w:rPr>
      </w:pPr>
    </w:p>
    <w:p w14:paraId="31A8B539" w14:textId="77777777" w:rsidR="00E67912" w:rsidRDefault="00E67912">
      <w:pPr>
        <w:pStyle w:val="Standard"/>
        <w:rPr>
          <w:rFonts w:ascii="Arial" w:eastAsia="Arial" w:hAnsi="Arial" w:cs="Arial"/>
          <w:b/>
          <w:bCs/>
          <w:sz w:val="32"/>
          <w:szCs w:val="32"/>
        </w:rPr>
      </w:pPr>
    </w:p>
    <w:p w14:paraId="31A8B53A" w14:textId="77777777" w:rsidR="00E67912" w:rsidRDefault="00E67912">
      <w:pPr>
        <w:pStyle w:val="Standard"/>
        <w:rPr>
          <w:rFonts w:ascii="Arial" w:eastAsia="Arial" w:hAnsi="Arial" w:cs="Arial"/>
          <w:b/>
          <w:bCs/>
          <w:sz w:val="32"/>
          <w:szCs w:val="32"/>
        </w:rPr>
      </w:pPr>
    </w:p>
    <w:p w14:paraId="31A8B53B" w14:textId="77777777" w:rsidR="00E67912" w:rsidRDefault="00E67912">
      <w:pPr>
        <w:pStyle w:val="Standard"/>
        <w:rPr>
          <w:rFonts w:ascii="Arial" w:eastAsia="Arial" w:hAnsi="Arial" w:cs="Arial"/>
          <w:b/>
          <w:bCs/>
          <w:sz w:val="32"/>
          <w:szCs w:val="32"/>
        </w:rPr>
      </w:pPr>
    </w:p>
    <w:p w14:paraId="31A8B53C" w14:textId="77777777" w:rsidR="00E67912" w:rsidRDefault="00E67912">
      <w:pPr>
        <w:pStyle w:val="Standard"/>
        <w:rPr>
          <w:rFonts w:ascii="Arial" w:eastAsia="Arial" w:hAnsi="Arial" w:cs="Arial"/>
          <w:b/>
          <w:bCs/>
          <w:sz w:val="32"/>
          <w:szCs w:val="32"/>
        </w:rPr>
      </w:pPr>
    </w:p>
    <w:p w14:paraId="31A8B53D" w14:textId="77777777" w:rsidR="00E67912" w:rsidRDefault="00B063EF">
      <w:pPr>
        <w:pStyle w:val="Standard"/>
      </w:pPr>
      <w:r>
        <w:rPr>
          <w:rFonts w:ascii="Arial" w:eastAsia="Arial" w:hAnsi="Arial" w:cs="Arial"/>
          <w:b/>
          <w:bCs/>
          <w:sz w:val="32"/>
          <w:szCs w:val="32"/>
        </w:rPr>
        <w:t>Acerca do Algoritmo</w:t>
      </w:r>
    </w:p>
    <w:p w14:paraId="31A8B53E" w14:textId="77777777" w:rsidR="00E67912" w:rsidRDefault="00E67912">
      <w:pPr>
        <w:pStyle w:val="Standard"/>
        <w:rPr>
          <w:rFonts w:ascii="Arial" w:eastAsia="Arial" w:hAnsi="Arial" w:cs="Arial"/>
          <w:b/>
          <w:bCs/>
          <w:sz w:val="32"/>
          <w:szCs w:val="32"/>
        </w:rPr>
      </w:pPr>
    </w:p>
    <w:p w14:paraId="31A8B53F" w14:textId="77777777" w:rsidR="00E67912" w:rsidRDefault="00B063EF">
      <w:pPr>
        <w:pStyle w:val="Standard"/>
      </w:pPr>
      <w:r>
        <w:rPr>
          <w:rFonts w:ascii="Arial" w:eastAsia="Arial" w:hAnsi="Arial" w:cs="Arial"/>
        </w:rPr>
        <w:tab/>
        <w:t>◦ List.h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</w:p>
    <w:p w14:paraId="31A8B540" w14:textId="77777777" w:rsidR="00E67912" w:rsidRDefault="00E67912">
      <w:pPr>
        <w:pStyle w:val="Standard"/>
        <w:rPr>
          <w:rFonts w:ascii="Arial" w:eastAsia="Arial" w:hAnsi="Arial" w:cs="Arial"/>
          <w:i/>
          <w:iCs/>
          <w:sz w:val="18"/>
          <w:szCs w:val="18"/>
        </w:rPr>
      </w:pPr>
    </w:p>
    <w:p w14:paraId="31A8B541" w14:textId="77777777" w:rsidR="00E67912" w:rsidRPr="00B063EF" w:rsidRDefault="00B063EF">
      <w:pPr>
        <w:pStyle w:val="Standard"/>
        <w:rPr>
          <w:lang w:val="en-US"/>
        </w:rPr>
      </w:pPr>
      <w:r>
        <w:rPr>
          <w:rFonts w:ascii="Arial" w:eastAsia="Arial" w:hAnsi="Arial" w:cs="Arial"/>
          <w:i/>
          <w:iCs/>
          <w:sz w:val="18"/>
          <w:szCs w:val="18"/>
        </w:rPr>
        <w:tab/>
      </w:r>
      <w:r>
        <w:rPr>
          <w:rFonts w:ascii="Arial" w:eastAsia="Arial" w:hAnsi="Arial" w:cs="Arial"/>
          <w:i/>
          <w:iCs/>
          <w:sz w:val="18"/>
          <w:szCs w:val="18"/>
        </w:rPr>
        <w:tab/>
      </w:r>
      <w:r w:rsidRPr="00B063EF">
        <w:rPr>
          <w:rFonts w:ascii="Arial" w:eastAsia="Arial" w:hAnsi="Arial" w:cs="Arial"/>
          <w:lang w:val="en-US"/>
        </w:rPr>
        <w:t>▪</w:t>
      </w:r>
      <w:r w:rsidRPr="00B063EF">
        <w:rPr>
          <w:rFonts w:ascii="Arial" w:eastAsia="Arial" w:hAnsi="Arial" w:cs="Arial"/>
          <w:lang w:val="en-US"/>
        </w:rPr>
        <w:t xml:space="preserve"> </w:t>
      </w:r>
      <w:r w:rsidRPr="00B063EF">
        <w:rPr>
          <w:rFonts w:ascii="Arial" w:eastAsia="Arial" w:hAnsi="Arial" w:cs="Arial"/>
          <w:sz w:val="20"/>
          <w:szCs w:val="20"/>
          <w:lang w:val="en-US"/>
        </w:rPr>
        <w:t>Estrutura:</w:t>
      </w:r>
    </w:p>
    <w:p w14:paraId="31A8B542" w14:textId="77777777" w:rsidR="00E67912" w:rsidRPr="00B063EF" w:rsidRDefault="00E67912">
      <w:pPr>
        <w:pStyle w:val="Standard"/>
        <w:rPr>
          <w:rFonts w:ascii="Arial" w:eastAsia="Arial" w:hAnsi="Arial" w:cs="Arial"/>
          <w:sz w:val="20"/>
          <w:szCs w:val="20"/>
          <w:lang w:val="en-US"/>
        </w:rPr>
      </w:pPr>
    </w:p>
    <w:p w14:paraId="31A8B543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 w:rsidRPr="00B063EF">
        <w:rPr>
          <w:rFonts w:ascii="Arial" w:eastAsia="Arial" w:hAnsi="Arial" w:cs="Arial"/>
          <w:sz w:val="20"/>
          <w:szCs w:val="20"/>
          <w:lang w:val="en-US"/>
        </w:rPr>
        <w:tab/>
      </w:r>
      <w:r w:rsidRPr="00B063EF"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color w:val="DD2867"/>
          <w:kern w:val="0"/>
          <w:sz w:val="20"/>
          <w:szCs w:val="20"/>
          <w:lang w:val="en-US" w:bidi="ar-SA"/>
        </w:rPr>
        <w:t>struct</w:t>
      </w: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i/>
          <w:color w:val="1290C3"/>
          <w:kern w:val="0"/>
          <w:sz w:val="20"/>
          <w:szCs w:val="20"/>
          <w:lang w:val="en-US" w:bidi="ar-SA"/>
        </w:rPr>
        <w:t>list</w:t>
      </w:r>
    </w:p>
    <w:p w14:paraId="31A8B544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i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i/>
          <w:color w:val="000000"/>
          <w:kern w:val="0"/>
          <w:sz w:val="20"/>
          <w:szCs w:val="20"/>
          <w:lang w:val="en-US" w:bidi="ar-SA"/>
        </w:rPr>
        <w:t>{</w:t>
      </w:r>
    </w:p>
    <w:p w14:paraId="31A8B545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i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i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i/>
          <w:color w:val="DD2867"/>
          <w:kern w:val="0"/>
          <w:sz w:val="20"/>
          <w:szCs w:val="20"/>
          <w:lang w:val="en-US" w:bidi="ar-SA"/>
        </w:rPr>
        <w:t>int</w:t>
      </w: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i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i/>
          <w:color w:val="000000"/>
          <w:kern w:val="0"/>
          <w:sz w:val="20"/>
          <w:szCs w:val="20"/>
          <w:lang w:val="en-US" w:bidi="ar-SA"/>
        </w:rPr>
        <w:t>;</w:t>
      </w:r>
    </w:p>
    <w:p w14:paraId="31A8B546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i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i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i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i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i/>
          <w:color w:val="E6E6FA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i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i/>
          <w:color w:val="000000"/>
          <w:kern w:val="0"/>
          <w:sz w:val="20"/>
          <w:szCs w:val="20"/>
          <w:lang w:val="en-US" w:bidi="ar-SA"/>
        </w:rPr>
        <w:t>;</w:t>
      </w:r>
    </w:p>
    <w:p w14:paraId="31A8B547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ab/>
      </w:r>
      <w:r w:rsidRPr="00B063EF">
        <w:rPr>
          <w:rFonts w:ascii="Consolas" w:hAnsi="Consolas" w:cs="Consolas"/>
          <w:b/>
          <w:bCs/>
          <w:i/>
          <w:color w:val="DD2867"/>
          <w:kern w:val="0"/>
          <w:sz w:val="20"/>
          <w:szCs w:val="20"/>
          <w:lang w:val="en-US" w:bidi="ar-SA"/>
        </w:rPr>
        <w:t>struct</w:t>
      </w:r>
      <w:r w:rsidRPr="00B063EF"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 w:rsidRPr="00B063EF">
        <w:rPr>
          <w:rFonts w:ascii="Consolas" w:hAnsi="Consolas" w:cs="Consolas"/>
          <w:b/>
          <w:bCs/>
          <w:i/>
          <w:color w:val="1290C3"/>
          <w:kern w:val="0"/>
          <w:sz w:val="20"/>
          <w:szCs w:val="20"/>
          <w:lang w:val="en-US" w:bidi="ar-SA"/>
        </w:rPr>
        <w:t>list</w:t>
      </w:r>
      <w:r w:rsidRPr="00B063EF">
        <w:rPr>
          <w:rFonts w:ascii="Consolas" w:hAnsi="Consolas" w:cs="Consolas"/>
          <w:i/>
          <w:color w:val="000000"/>
          <w:kern w:val="0"/>
          <w:sz w:val="20"/>
          <w:szCs w:val="20"/>
          <w:lang w:val="en-US" w:bidi="ar-SA"/>
        </w:rPr>
        <w:t>*</w:t>
      </w:r>
      <w:r w:rsidRPr="00B063EF"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 w:rsidRPr="00B063EF">
        <w:rPr>
          <w:rFonts w:ascii="Consolas" w:hAnsi="Consolas" w:cs="Consolas"/>
          <w:i/>
          <w:color w:val="66E1F8"/>
          <w:kern w:val="0"/>
          <w:sz w:val="20"/>
          <w:szCs w:val="20"/>
          <w:lang w:val="en-US" w:bidi="ar-SA"/>
        </w:rPr>
        <w:t>next</w:t>
      </w:r>
      <w:r w:rsidRPr="00B063EF">
        <w:rPr>
          <w:rFonts w:ascii="Consolas" w:hAnsi="Consolas" w:cs="Consolas"/>
          <w:i/>
          <w:color w:val="000000"/>
          <w:kern w:val="0"/>
          <w:sz w:val="20"/>
          <w:szCs w:val="20"/>
          <w:lang w:val="en-US" w:bidi="ar-SA"/>
        </w:rPr>
        <w:t>;</w:t>
      </w:r>
    </w:p>
    <w:p w14:paraId="31A8B548" w14:textId="77777777" w:rsidR="00E67912" w:rsidRPr="00B063EF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i/>
          <w:color w:val="000000"/>
          <w:kern w:val="0"/>
          <w:sz w:val="20"/>
          <w:szCs w:val="20"/>
          <w:lang w:val="en-US" w:bidi="ar-SA"/>
        </w:rPr>
      </w:pPr>
      <w:r w:rsidRPr="00B063EF">
        <w:rPr>
          <w:rFonts w:ascii="Consolas" w:hAnsi="Consolas" w:cs="Consolas"/>
          <w:i/>
          <w:color w:val="000000"/>
          <w:kern w:val="0"/>
          <w:sz w:val="20"/>
          <w:szCs w:val="20"/>
          <w:lang w:val="en-US" w:bidi="ar-SA"/>
        </w:rPr>
        <w:t>};</w:t>
      </w:r>
    </w:p>
    <w:p w14:paraId="31A8B549" w14:textId="77777777" w:rsidR="00E67912" w:rsidRPr="00B063EF" w:rsidRDefault="00E67912">
      <w:pPr>
        <w:suppressAutoHyphens w:val="0"/>
        <w:autoSpaceDE w:val="0"/>
        <w:textAlignment w:val="auto"/>
        <w:rPr>
          <w:rFonts w:ascii="Consolas" w:hAnsi="Consolas" w:cs="Consolas"/>
          <w:i/>
          <w:kern w:val="0"/>
          <w:sz w:val="20"/>
          <w:szCs w:val="20"/>
          <w:lang w:val="en-US" w:bidi="ar-SA"/>
        </w:rPr>
      </w:pPr>
    </w:p>
    <w:p w14:paraId="31A8B54A" w14:textId="77777777" w:rsidR="00E67912" w:rsidRPr="00B063EF" w:rsidRDefault="00B063EF">
      <w:pPr>
        <w:pStyle w:val="Standard"/>
        <w:ind w:left="709" w:firstLine="709"/>
        <w:rPr>
          <w:lang w:val="en-US"/>
        </w:rPr>
      </w:pPr>
      <w:r w:rsidRPr="00B063EF">
        <w:rPr>
          <w:rFonts w:ascii="Consolas" w:hAnsi="Consolas" w:cs="Consolas"/>
          <w:b/>
          <w:bCs/>
          <w:i/>
          <w:color w:val="DD2867"/>
          <w:kern w:val="0"/>
          <w:sz w:val="20"/>
          <w:szCs w:val="20"/>
          <w:lang w:val="en-US" w:bidi="ar-SA"/>
        </w:rPr>
        <w:t>typedef</w:t>
      </w:r>
      <w:r w:rsidRPr="00B063EF"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 w:rsidRPr="00B063EF">
        <w:rPr>
          <w:rFonts w:ascii="Consolas" w:hAnsi="Consolas" w:cs="Consolas"/>
          <w:b/>
          <w:bCs/>
          <w:i/>
          <w:color w:val="DD2867"/>
          <w:kern w:val="0"/>
          <w:sz w:val="20"/>
          <w:szCs w:val="20"/>
          <w:lang w:val="en-US" w:bidi="ar-SA"/>
        </w:rPr>
        <w:t>struct</w:t>
      </w:r>
      <w:r w:rsidRPr="00B063EF"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 w:rsidRPr="00B063EF">
        <w:rPr>
          <w:rFonts w:ascii="Consolas" w:hAnsi="Consolas" w:cs="Consolas"/>
          <w:b/>
          <w:bCs/>
          <w:i/>
          <w:color w:val="1290C3"/>
          <w:kern w:val="0"/>
          <w:sz w:val="20"/>
          <w:szCs w:val="20"/>
          <w:lang w:val="en-US" w:bidi="ar-SA"/>
        </w:rPr>
        <w:t>list</w:t>
      </w:r>
      <w:r w:rsidRPr="00B063EF">
        <w:rPr>
          <w:rFonts w:ascii="Consolas" w:hAnsi="Consolas" w:cs="Consolas"/>
          <w:i/>
          <w:color w:val="D9E8F7"/>
          <w:kern w:val="0"/>
          <w:sz w:val="20"/>
          <w:szCs w:val="20"/>
          <w:lang w:val="en-US" w:bidi="ar-SA"/>
        </w:rPr>
        <w:t xml:space="preserve"> </w:t>
      </w:r>
      <w:r w:rsidRPr="00B063EF">
        <w:rPr>
          <w:rFonts w:ascii="Consolas" w:hAnsi="Consolas" w:cs="Consolas"/>
          <w:b/>
          <w:bCs/>
          <w:i/>
          <w:color w:val="1290C3"/>
          <w:kern w:val="0"/>
          <w:sz w:val="20"/>
          <w:szCs w:val="20"/>
          <w:lang w:val="en-US" w:bidi="ar-SA"/>
        </w:rPr>
        <w:t>List</w:t>
      </w:r>
      <w:r w:rsidRPr="00B063EF">
        <w:rPr>
          <w:rFonts w:ascii="Consolas" w:hAnsi="Consolas" w:cs="Consolas"/>
          <w:i/>
          <w:color w:val="000000"/>
          <w:kern w:val="0"/>
          <w:sz w:val="20"/>
          <w:szCs w:val="20"/>
          <w:lang w:val="en-US" w:bidi="ar-SA"/>
        </w:rPr>
        <w:t>;</w:t>
      </w:r>
    </w:p>
    <w:p w14:paraId="31A8B54B" w14:textId="77777777" w:rsidR="00E67912" w:rsidRPr="00B063EF" w:rsidRDefault="00E67912">
      <w:pPr>
        <w:pStyle w:val="Standard"/>
        <w:rPr>
          <w:rFonts w:ascii="Arial" w:eastAsia="Arial" w:hAnsi="Arial" w:cs="Arial"/>
          <w:lang w:val="en-US"/>
        </w:rPr>
      </w:pPr>
    </w:p>
    <w:p w14:paraId="31A8B54C" w14:textId="77777777" w:rsidR="00E67912" w:rsidRDefault="00B063EF">
      <w:pPr>
        <w:pStyle w:val="Standard"/>
        <w:ind w:left="709" w:firstLine="7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é uma estrutura similar à de lista encadeada, porém adaptada para o problema de Matrizes Esparsas onde se tem um valor, sua posição dada por linha e coluna, e uma </w:t>
      </w:r>
      <w:r>
        <w:rPr>
          <w:rFonts w:ascii="Arial" w:eastAsia="Arial" w:hAnsi="Arial" w:cs="Arial"/>
          <w:sz w:val="20"/>
          <w:szCs w:val="20"/>
        </w:rPr>
        <w:t>referência para o próximo elemento da lista.</w:t>
      </w:r>
    </w:p>
    <w:p w14:paraId="31A8B54D" w14:textId="77777777" w:rsidR="00E67912" w:rsidRDefault="00B063EF">
      <w:pPr>
        <w:pStyle w:val="Standard"/>
        <w:ind w:left="709" w:firstLine="711"/>
      </w:pPr>
      <w:r>
        <w:rPr>
          <w:rFonts w:ascii="Arial" w:eastAsia="Arial" w:hAnsi="Arial" w:cs="Arial"/>
          <w:b/>
          <w:bCs/>
          <w:sz w:val="32"/>
          <w:szCs w:val="32"/>
        </w:rPr>
        <w:tab/>
      </w:r>
    </w:p>
    <w:p w14:paraId="31A8B54E" w14:textId="77777777" w:rsidR="00E67912" w:rsidRDefault="00E67912">
      <w:pPr>
        <w:pStyle w:val="Standard"/>
        <w:rPr>
          <w:rFonts w:ascii="Arial" w:eastAsia="Arial" w:hAnsi="Arial" w:cs="Arial"/>
          <w:i/>
          <w:iCs/>
          <w:sz w:val="18"/>
          <w:szCs w:val="18"/>
        </w:rPr>
      </w:pPr>
    </w:p>
    <w:p w14:paraId="31A8B54F" w14:textId="77777777" w:rsidR="00E67912" w:rsidRPr="00B063EF" w:rsidRDefault="00B063EF">
      <w:pPr>
        <w:pStyle w:val="Standard"/>
        <w:rPr>
          <w:lang w:val="en-US"/>
        </w:rPr>
      </w:pPr>
      <w:r>
        <w:rPr>
          <w:rFonts w:ascii="Arial" w:eastAsia="Arial" w:hAnsi="Arial" w:cs="Arial"/>
          <w:i/>
          <w:iCs/>
          <w:sz w:val="18"/>
          <w:szCs w:val="18"/>
        </w:rPr>
        <w:tab/>
      </w:r>
      <w:r>
        <w:rPr>
          <w:rFonts w:ascii="Arial" w:eastAsia="Arial" w:hAnsi="Arial" w:cs="Arial"/>
          <w:i/>
          <w:iCs/>
          <w:sz w:val="18"/>
          <w:szCs w:val="18"/>
        </w:rPr>
        <w:tab/>
      </w:r>
      <w:r>
        <w:rPr>
          <w:rFonts w:ascii="Arial" w:eastAsia="Arial" w:hAnsi="Arial" w:cs="Arial"/>
          <w:lang w:val="en-US"/>
        </w:rPr>
        <w:t>▪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Funções:</w:t>
      </w:r>
    </w:p>
    <w:p w14:paraId="31A8B550" w14:textId="77777777" w:rsidR="00E67912" w:rsidRDefault="00E67912">
      <w:pPr>
        <w:pStyle w:val="Standard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31A8B551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create_list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</w:t>
      </w:r>
    </w:p>
    <w:p w14:paraId="31A8B552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53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NULL;</w:t>
      </w:r>
    </w:p>
    <w:p w14:paraId="31A8B554" w14:textId="77777777" w:rsidR="00E67912" w:rsidRPr="00B063EF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B063EF"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555" w14:textId="77777777" w:rsidR="00E67912" w:rsidRPr="00B063EF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556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Esta função cria inicialmente uma Lista Encadeada adaptada para Matrizes Esparsas inicialmente vazia, como em Lista Encadeada normal.</w:t>
      </w:r>
    </w:p>
    <w:p w14:paraId="31A8B557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</w:p>
    <w:p w14:paraId="31A8B558" w14:textId="77777777" w:rsidR="00E67912" w:rsidRPr="00B063EF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</w:pPr>
    </w:p>
    <w:p w14:paraId="31A8B559" w14:textId="77777777" w:rsidR="00E67912" w:rsidRPr="00B063EF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</w:pPr>
    </w:p>
    <w:p w14:paraId="31A8B55A" w14:textId="77777777" w:rsidR="00E67912" w:rsidRPr="00B063EF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</w:pPr>
    </w:p>
    <w:p w14:paraId="31A8B55B" w14:textId="77777777" w:rsidR="00E67912" w:rsidRPr="00B063EF" w:rsidRDefault="00B063EF">
      <w:pPr>
        <w:suppressAutoHyphens w:val="0"/>
        <w:autoSpaceDE w:val="0"/>
        <w:ind w:left="709" w:firstLine="709"/>
        <w:textAlignment w:val="auto"/>
        <w:rPr>
          <w:lang w:val="en-US"/>
        </w:rPr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free_list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55C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5D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</w:p>
    <w:p w14:paraId="31A8B55E" w14:textId="77777777" w:rsidR="00E67912" w:rsidRPr="00B063EF" w:rsidRDefault="00B063EF">
      <w:pPr>
        <w:suppressAutoHyphens w:val="0"/>
        <w:autoSpaceDE w:val="0"/>
        <w:ind w:left="1418" w:firstLine="709"/>
        <w:textAlignment w:val="auto"/>
        <w:rPr>
          <w:lang w:val="en-US"/>
        </w:rPr>
      </w:pP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5F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56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NULL)</w:t>
      </w:r>
    </w:p>
    <w:p w14:paraId="31A8B561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62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63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56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 w:rsidRPr="00B063EF"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 w:rsidRPr="00B063EF"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</w:t>
      </w: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 w:rsidRPr="00B063EF"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p</w:t>
      </w:r>
      <w:r w:rsidRPr="00B063EF"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565" w14:textId="77777777" w:rsidR="00E67912" w:rsidRDefault="00B063EF">
      <w:pPr>
        <w:suppressAutoHyphens w:val="0"/>
        <w:autoSpaceDE w:val="0"/>
        <w:textAlignment w:val="auto"/>
      </w:pP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 w:rsidRPr="00B063EF"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566" w14:textId="77777777" w:rsidR="00E67912" w:rsidRPr="00B063EF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567" w14:textId="77777777" w:rsidR="00E67912" w:rsidRPr="00B063EF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568" w14:textId="77777777" w:rsidR="00E67912" w:rsidRDefault="00B063EF">
      <w:pPr>
        <w:suppressAutoHyphens w:val="0"/>
        <w:autoSpaceDE w:val="0"/>
        <w:textAlignment w:val="auto"/>
      </w:pP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 w:rsidRPr="00B063EF"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 w:rsidRPr="00B063EF"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569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56A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56B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Arial" w:eastAsia="Arial" w:hAnsi="Arial" w:cs="Arial"/>
          <w:sz w:val="20"/>
          <w:szCs w:val="20"/>
        </w:rPr>
        <w:t xml:space="preserve">Esta função é responsável por desalocar toda a memória utilizada para criação de uma Lista Encadeada </w:t>
      </w:r>
      <w:r>
        <w:rPr>
          <w:rFonts w:ascii="Arial" w:eastAsia="Arial" w:hAnsi="Arial" w:cs="Arial"/>
          <w:sz w:val="20"/>
          <w:szCs w:val="20"/>
        </w:rPr>
        <w:t xml:space="preserve">adaptada para Matrizes Esparsas, onde inicialmente temos uma variável do tipo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* </w:t>
      </w:r>
      <w:r>
        <w:rPr>
          <w:rFonts w:ascii="Arial" w:eastAsia="Arial" w:hAnsi="Arial" w:cs="Arial"/>
          <w:sz w:val="20"/>
          <w:szCs w:val="20"/>
        </w:rPr>
        <w:t xml:space="preserve">que percorre a lista guardando a referência para o próximo termo em </w:t>
      </w:r>
      <w:r>
        <w:rPr>
          <w:rFonts w:ascii="Consolas" w:hAnsi="Consolas" w:cs="Consolas"/>
          <w:color w:val="ED7F48"/>
          <w:kern w:val="0"/>
          <w:sz w:val="20"/>
          <w:szCs w:val="20"/>
          <w:lang w:bidi="ar-SA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 que também é do tipo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Arial" w:eastAsia="Arial" w:hAnsi="Arial" w:cs="Arial"/>
          <w:sz w:val="20"/>
          <w:szCs w:val="20"/>
        </w:rPr>
        <w:t xml:space="preserve">, desaloca-se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>
        <w:rPr>
          <w:rFonts w:ascii="Arial" w:eastAsia="Arial" w:hAnsi="Arial" w:cs="Arial"/>
          <w:sz w:val="20"/>
          <w:szCs w:val="20"/>
        </w:rPr>
        <w:t xml:space="preserve"> passa agora a referenciar o mesmo que </w:t>
      </w:r>
      <w:r>
        <w:rPr>
          <w:rFonts w:ascii="Consolas" w:hAnsi="Consolas" w:cs="Consolas"/>
          <w:color w:val="ED7F48"/>
          <w:kern w:val="0"/>
          <w:sz w:val="20"/>
          <w:szCs w:val="20"/>
          <w:lang w:bidi="ar-SA"/>
        </w:rPr>
        <w:t>p</w:t>
      </w:r>
      <w:r>
        <w:rPr>
          <w:rFonts w:ascii="Arial" w:eastAsia="Arial" w:hAnsi="Arial" w:cs="Arial"/>
          <w:sz w:val="20"/>
          <w:szCs w:val="20"/>
        </w:rPr>
        <w:t>. Assim se</w:t>
      </w:r>
      <w:r>
        <w:rPr>
          <w:rFonts w:ascii="Arial" w:eastAsia="Arial" w:hAnsi="Arial" w:cs="Arial"/>
          <w:sz w:val="20"/>
          <w:szCs w:val="20"/>
        </w:rPr>
        <w:t xml:space="preserve"> repete sucessivamente até liberar totalmente a lista que é quando a variável que percorre a lista se torna igual a NULL.</w:t>
      </w:r>
    </w:p>
    <w:p w14:paraId="31A8B56C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56D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color w:val="000000"/>
          <w:sz w:val="20"/>
          <w:szCs w:val="20"/>
        </w:rPr>
      </w:pPr>
    </w:p>
    <w:p w14:paraId="31A8B56E" w14:textId="77777777" w:rsidR="00E67912" w:rsidRPr="00B063EF" w:rsidRDefault="00E67912">
      <w:pPr>
        <w:suppressAutoHyphens w:val="0"/>
        <w:autoSpaceDE w:val="0"/>
        <w:textAlignment w:val="auto"/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</w:pPr>
    </w:p>
    <w:p w14:paraId="31A8B56F" w14:textId="77777777" w:rsidR="00E67912" w:rsidRPr="00B063EF" w:rsidRDefault="00E67912">
      <w:pPr>
        <w:suppressAutoHyphens w:val="0"/>
        <w:autoSpaceDE w:val="0"/>
        <w:textAlignment w:val="auto"/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</w:pPr>
    </w:p>
    <w:p w14:paraId="31A8B570" w14:textId="77777777" w:rsidR="00E67912" w:rsidRPr="00B063EF" w:rsidRDefault="00E67912">
      <w:pPr>
        <w:suppressAutoHyphens w:val="0"/>
        <w:autoSpaceDE w:val="0"/>
        <w:textAlignment w:val="auto"/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</w:pPr>
    </w:p>
    <w:p w14:paraId="31A8B571" w14:textId="77777777" w:rsidR="00E67912" w:rsidRPr="00B063EF" w:rsidRDefault="00B063EF">
      <w:pPr>
        <w:suppressAutoHyphens w:val="0"/>
        <w:autoSpaceDE w:val="0"/>
        <w:ind w:left="709" w:firstLine="709"/>
        <w:textAlignment w:val="auto"/>
        <w:rPr>
          <w:lang w:val="en-US"/>
        </w:rPr>
      </w:pP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insert_ordened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int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572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73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574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75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576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*)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malloc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(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sizeof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));</w:t>
      </w:r>
    </w:p>
    <w:p w14:paraId="31A8B577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78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79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7A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57B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7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 w:rsidRPr="00B063EF"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List</w:t>
      </w:r>
      <w:r w:rsidRPr="00B063EF"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 w:rsidRPr="00B063EF">
        <w:rPr>
          <w:rFonts w:ascii="Consolas" w:hAnsi="Consolas" w:cs="Consolas"/>
          <w:color w:val="ED7F48"/>
          <w:kern w:val="0"/>
          <w:sz w:val="20"/>
          <w:szCs w:val="20"/>
          <w:lang w:bidi="ar-SA"/>
        </w:rPr>
        <w:t>prev</w:t>
      </w: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 w:rsidRPr="00B063EF"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 NULL;</w:t>
      </w:r>
    </w:p>
    <w:p w14:paraId="31A8B57D" w14:textId="77777777" w:rsidR="00E67912" w:rsidRPr="00B063EF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57E" w14:textId="77777777" w:rsidR="00E67912" w:rsidRDefault="00B063EF">
      <w:pPr>
        <w:suppressAutoHyphens w:val="0"/>
        <w:autoSpaceDE w:val="0"/>
        <w:textAlignment w:val="auto"/>
      </w:pP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 w:rsidRPr="00B063EF"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/*Procura pelo primeiro elemento que vem após o de inserção,</w:t>
      </w:r>
    </w:p>
    <w:p w14:paraId="31A8B57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  <w:t xml:space="preserve"> 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  <w:t xml:space="preserve">(linha maior, ou mesma 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linha e coluna maior) para inserí-lo antes*/</w:t>
      </w:r>
    </w:p>
    <w:p w14:paraId="31A8B580" w14:textId="77777777" w:rsidR="00E67912" w:rsidRDefault="00B063EF">
      <w:pPr>
        <w:suppressAutoHyphens w:val="0"/>
        <w:autoSpaceDE w:val="0"/>
        <w:ind w:left="1418" w:firstLine="711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 NULL &amp;&amp; 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&lt;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||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&amp;&amp;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&lt;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)))</w:t>
      </w:r>
    </w:p>
    <w:p w14:paraId="31A8B581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82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prev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83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8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585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58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//O elemento a ser inserido é anterior a todos</w:t>
      </w:r>
    </w:p>
    <w:p w14:paraId="31A8B587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prev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 NULL)</w:t>
      </w:r>
    </w:p>
    <w:p w14:paraId="31A8B588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89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=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8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58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58C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58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//O elemento não deve ser inserido no início</w:t>
      </w:r>
    </w:p>
    <w:p w14:paraId="31A8B58E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else</w:t>
      </w:r>
    </w:p>
    <w:p w14:paraId="31A8B58F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90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prev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91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prev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92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593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594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595" w14:textId="77777777" w:rsidR="00E67912" w:rsidRPr="00B063EF" w:rsidRDefault="00B063EF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96" w14:textId="77777777" w:rsidR="00E67912" w:rsidRDefault="00B063EF">
      <w:pPr>
        <w:pStyle w:val="Standard"/>
        <w:ind w:left="709" w:firstLine="711"/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597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98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função é responsável por inserir um elemento na </w:t>
      </w:r>
      <w:r>
        <w:rPr>
          <w:rFonts w:ascii="Arial" w:eastAsia="Arial" w:hAnsi="Arial" w:cs="Arial"/>
          <w:sz w:val="20"/>
          <w:szCs w:val="20"/>
        </w:rPr>
        <w:t>lista de forma ordenada onde os elementos são dispostos na ordem de leitura de uma matriz, onde todos os elementos com linha inferior a um dado elemento estão antes deste, se por ventura algum elemento estiver na mesma linha, ele estará antes se o seu núme</w:t>
      </w:r>
      <w:r>
        <w:rPr>
          <w:rFonts w:ascii="Arial" w:eastAsia="Arial" w:hAnsi="Arial" w:cs="Arial"/>
          <w:sz w:val="20"/>
          <w:szCs w:val="20"/>
        </w:rPr>
        <w:t>ro de colunas for inferior. Lembrando que se não há elementos entre um elemento da lista e seu sucessor e há espaços na matriz entre eles, estes elementos são nulos.</w:t>
      </w:r>
    </w:p>
    <w:p w14:paraId="31A8B599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Arial" w:eastAsia="Arial" w:hAnsi="Arial" w:cs="Arial"/>
          <w:sz w:val="20"/>
          <w:szCs w:val="20"/>
        </w:rPr>
        <w:t>A função recebe como parâmetro o valor a ser inserido e sua posição na matriz. Cria-se ini</w:t>
      </w:r>
      <w:r>
        <w:rPr>
          <w:rFonts w:ascii="Arial" w:eastAsia="Arial" w:hAnsi="Arial" w:cs="Arial"/>
          <w:sz w:val="20"/>
          <w:szCs w:val="20"/>
        </w:rPr>
        <w:t xml:space="preserve">cialmente um elemento do tipo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* </w:t>
      </w:r>
      <w:r>
        <w:rPr>
          <w:rFonts w:ascii="Arial" w:eastAsia="Arial" w:hAnsi="Arial" w:cs="Arial"/>
          <w:sz w:val="20"/>
          <w:szCs w:val="20"/>
        </w:rPr>
        <w:t xml:space="preserve">que recebe o valor a ser inserido e sua posição. Logo após cria-se dois elementos auxiliares do tipo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Arial" w:eastAsia="Arial" w:hAnsi="Arial" w:cs="Arial"/>
          <w:sz w:val="20"/>
          <w:szCs w:val="20"/>
        </w:rPr>
        <w:t xml:space="preserve"> que percorrerão a lista procurando por um elemento que venha imediatamente após o elemento de inserção (De acordo</w:t>
      </w:r>
      <w:r>
        <w:rPr>
          <w:rFonts w:ascii="Arial" w:eastAsia="Arial" w:hAnsi="Arial" w:cs="Arial"/>
          <w:sz w:val="20"/>
          <w:szCs w:val="20"/>
        </w:rPr>
        <w:t xml:space="preserve"> com a forma de ordenação) e o elemento imediatamente anterior a este para fazer o encadeamento, e este só para de percorrer se chegar ao fim da lista (quando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 igual a NULL), no fim retorna-se a lista modificada.</w:t>
      </w:r>
    </w:p>
    <w:p w14:paraId="31A8B59A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Há 2 casos de inserção onde: </w:t>
      </w:r>
    </w:p>
    <w:p w14:paraId="31A8B59B" w14:textId="77777777" w:rsidR="00E67912" w:rsidRDefault="00B063EF">
      <w:pPr>
        <w:suppressAutoHyphens w:val="0"/>
        <w:autoSpaceDE w:val="0"/>
        <w:ind w:left="1418" w:firstLine="710"/>
        <w:textAlignment w:val="auto"/>
      </w:pPr>
      <w:r>
        <w:rPr>
          <w:rFonts w:ascii="Arial" w:eastAsia="Arial" w:hAnsi="Arial" w:cs="Arial"/>
          <w:sz w:val="20"/>
          <w:szCs w:val="20"/>
        </w:rPr>
        <w:t>- A l</w:t>
      </w:r>
      <w:r>
        <w:rPr>
          <w:rFonts w:ascii="Arial" w:eastAsia="Arial" w:hAnsi="Arial" w:cs="Arial"/>
          <w:sz w:val="20"/>
          <w:szCs w:val="20"/>
        </w:rPr>
        <w:t xml:space="preserve">ista está vazia ou o elemento deve ser encadeado antes de todos (quando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prev</w:t>
      </w:r>
      <w:r>
        <w:rPr>
          <w:rFonts w:ascii="Arial" w:eastAsia="Arial" w:hAnsi="Arial" w:cs="Arial"/>
          <w:sz w:val="20"/>
          <w:szCs w:val="20"/>
        </w:rPr>
        <w:t xml:space="preserve"> = NULL).</w:t>
      </w:r>
    </w:p>
    <w:p w14:paraId="31A8B59C" w14:textId="77777777" w:rsidR="00E67912" w:rsidRDefault="00E67912">
      <w:pPr>
        <w:suppressAutoHyphens w:val="0"/>
        <w:autoSpaceDE w:val="0"/>
        <w:ind w:left="1418" w:firstLine="710"/>
        <w:textAlignment w:val="auto"/>
        <w:rPr>
          <w:rFonts w:ascii="Arial" w:eastAsia="Arial" w:hAnsi="Arial" w:cs="Arial"/>
          <w:sz w:val="20"/>
          <w:szCs w:val="20"/>
        </w:rPr>
      </w:pPr>
    </w:p>
    <w:p w14:paraId="31A8B59D" w14:textId="77777777" w:rsidR="00E67912" w:rsidRDefault="00B063EF">
      <w:pPr>
        <w:suppressAutoHyphens w:val="0"/>
        <w:autoSpaceDE w:val="0"/>
        <w:ind w:left="1418" w:firstLine="710"/>
        <w:textAlignment w:val="auto"/>
      </w:pPr>
      <w:r>
        <w:rPr>
          <w:rFonts w:ascii="Arial" w:eastAsia="Arial" w:hAnsi="Arial" w:cs="Arial"/>
          <w:sz w:val="20"/>
          <w:szCs w:val="20"/>
        </w:rPr>
        <w:t xml:space="preserve">- O elemento deve ser encadeado em qualquer das outras posições (quando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 xml:space="preserve">prev </w:t>
      </w:r>
      <w:r>
        <w:rPr>
          <w:rFonts w:ascii="Arial" w:eastAsia="Arial" w:hAnsi="Arial" w:cs="Arial"/>
          <w:sz w:val="20"/>
          <w:szCs w:val="20"/>
        </w:rPr>
        <w:t>!= NULL), neste caso específico, o próximo elemento do elemento anterior deve ser o novo ele</w:t>
      </w:r>
      <w:r>
        <w:rPr>
          <w:rFonts w:ascii="Arial" w:eastAsia="Arial" w:hAnsi="Arial" w:cs="Arial"/>
          <w:sz w:val="20"/>
          <w:szCs w:val="20"/>
        </w:rPr>
        <w:t>mento, e o próximo deste elemento deve ser o próximo do elemento anterior.</w:t>
      </w:r>
    </w:p>
    <w:p w14:paraId="31A8B59E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9F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A0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remove_from_list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int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5A1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A2" w14:textId="77777777" w:rsidR="00E67912" w:rsidRDefault="00B063EF">
      <w:pPr>
        <w:suppressAutoHyphens w:val="0"/>
        <w:autoSpaceDE w:val="0"/>
        <w:ind w:left="1418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is_empty_list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))</w:t>
      </w:r>
    </w:p>
    <w:p w14:paraId="31A8B5A3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A4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5A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A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prev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 NULL;</w:t>
      </w:r>
    </w:p>
    <w:p w14:paraId="31A8B5A7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5A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 xml:space="preserve">//percorre a lista até chegar ao 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elemento</w:t>
      </w:r>
    </w:p>
    <w:p w14:paraId="31A8B5A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 NULL &amp;&amp;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val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5A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A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prev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A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A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5AE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5A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//O elemento é o primeiro</w:t>
      </w:r>
    </w:p>
    <w:p w14:paraId="31A8B5B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prev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== NULL)</w:t>
      </w:r>
    </w:p>
    <w:p w14:paraId="31A8B5B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B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=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B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5B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5B5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5B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 NULL)</w:t>
      </w:r>
    </w:p>
    <w:p w14:paraId="31A8B5B7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B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prev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B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5B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5BB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5BC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5B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BE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5BF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5C0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função funciona de forma similar à de inserção, percorrendo a lista da mesma forma guardando o elemento anterior ao requerido da lista buscando algum elemento cujo o valor é igual ao passado como </w:t>
      </w:r>
      <w:r>
        <w:rPr>
          <w:rFonts w:ascii="Arial" w:eastAsia="Arial" w:hAnsi="Arial" w:cs="Arial"/>
          <w:sz w:val="20"/>
          <w:szCs w:val="20"/>
        </w:rPr>
        <w:t>parâmetro, no fim retorna-se a lista modificada.</w:t>
      </w:r>
    </w:p>
    <w:p w14:paraId="31A8B5C1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Há 4 casos de remoção:</w:t>
      </w:r>
    </w:p>
    <w:p w14:paraId="31A8B5C2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</w:p>
    <w:p w14:paraId="31A8B5C3" w14:textId="77777777" w:rsidR="00E67912" w:rsidRDefault="00B063EF">
      <w:pPr>
        <w:suppressAutoHyphens w:val="0"/>
        <w:autoSpaceDE w:val="0"/>
        <w:ind w:left="1418" w:firstLine="710"/>
        <w:textAlignment w:val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A lista está vazia (função a ser visto posteriormente), nesse caso retorna-se a própria lista.</w:t>
      </w:r>
    </w:p>
    <w:p w14:paraId="31A8B5C4" w14:textId="77777777" w:rsidR="00E67912" w:rsidRDefault="00B063EF">
      <w:pPr>
        <w:suppressAutoHyphens w:val="0"/>
        <w:autoSpaceDE w:val="0"/>
        <w:ind w:left="1418" w:firstLine="710"/>
        <w:textAlignment w:val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Percorreu-se a lista e o elemento anterior é igual a NULL, nesse caso o elemento a s</w:t>
      </w:r>
      <w:r>
        <w:rPr>
          <w:rFonts w:ascii="Arial" w:eastAsia="Arial" w:hAnsi="Arial" w:cs="Arial"/>
          <w:sz w:val="20"/>
          <w:szCs w:val="20"/>
        </w:rPr>
        <w:t>er removido é o primeiro da lista, onde modifica-se a lista para referenciar o próximo elemento do primeiro da lista, em seguida desaloca-se o primeiro elemento.</w:t>
      </w:r>
    </w:p>
    <w:p w14:paraId="31A8B5C5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</w:p>
    <w:p w14:paraId="31A8B5C6" w14:textId="77777777" w:rsidR="00E67912" w:rsidRDefault="00B063EF">
      <w:pPr>
        <w:suppressAutoHyphens w:val="0"/>
        <w:autoSpaceDE w:val="0"/>
        <w:ind w:left="1418" w:firstLine="710"/>
        <w:textAlignment w:val="auto"/>
      </w:pPr>
      <w:r>
        <w:rPr>
          <w:rFonts w:ascii="Arial" w:eastAsia="Arial" w:hAnsi="Arial" w:cs="Arial"/>
          <w:sz w:val="20"/>
          <w:szCs w:val="20"/>
        </w:rPr>
        <w:t xml:space="preserve">- Percorreu-se a lista e o elemento a ser removido está em qualquer outra posição pois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>
        <w:rPr>
          <w:rFonts w:ascii="Arial" w:eastAsia="Arial" w:hAnsi="Arial" w:cs="Arial"/>
          <w:sz w:val="20"/>
          <w:szCs w:val="20"/>
        </w:rPr>
        <w:t xml:space="preserve"> é</w:t>
      </w:r>
      <w:r>
        <w:rPr>
          <w:rFonts w:ascii="Arial" w:eastAsia="Arial" w:hAnsi="Arial" w:cs="Arial"/>
          <w:sz w:val="20"/>
          <w:szCs w:val="20"/>
        </w:rPr>
        <w:t xml:space="preserve"> diferente de NULL. Nesse caso refaz-se o encadeamento, fazendo com que o próximo elemento do anterior aponte para o próximo elemento do qual será removido, e em seguida remove-se o elemento.</w:t>
      </w:r>
    </w:p>
    <w:p w14:paraId="31A8B5C7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</w:p>
    <w:p w14:paraId="31A8B5C8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Arial" w:eastAsia="Arial" w:hAnsi="Arial" w:cs="Arial"/>
          <w:sz w:val="20"/>
          <w:szCs w:val="20"/>
        </w:rPr>
        <w:tab/>
        <w:t xml:space="preserve">- Percorreu-se toda a lista e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>
        <w:rPr>
          <w:rFonts w:ascii="Arial" w:eastAsia="Arial" w:hAnsi="Arial" w:cs="Arial"/>
          <w:sz w:val="20"/>
          <w:szCs w:val="20"/>
        </w:rPr>
        <w:t xml:space="preserve"> é igual a NULL, o que signi</w:t>
      </w:r>
      <w:r>
        <w:rPr>
          <w:rFonts w:ascii="Arial" w:eastAsia="Arial" w:hAnsi="Arial" w:cs="Arial"/>
          <w:sz w:val="20"/>
          <w:szCs w:val="20"/>
        </w:rPr>
        <w:t>fica que o elemento não foi encontrado, retornando a própria lista.</w:t>
      </w:r>
    </w:p>
    <w:p w14:paraId="31A8B5C9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5CA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5CB" w14:textId="77777777" w:rsidR="00E67912" w:rsidRDefault="00B063EF">
      <w:pPr>
        <w:suppressAutoHyphens w:val="0"/>
        <w:autoSpaceDE w:val="0"/>
        <w:textAlignment w:val="auto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int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is_empty_list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5CC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5CD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5C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== NULL);</w:t>
      </w:r>
    </w:p>
    <w:p w14:paraId="31A8B5CF" w14:textId="77777777" w:rsidR="00E67912" w:rsidRDefault="00B063EF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5D0" w14:textId="77777777" w:rsidR="00E67912" w:rsidRDefault="00E67912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5D1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Esta função retorna 1 caso a lista esteja vazia (Equivale-se a NULL), e 0 caso contrário.</w:t>
      </w:r>
    </w:p>
    <w:p w14:paraId="31A8B5D2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</w:p>
    <w:p w14:paraId="31A8B5D3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</w:p>
    <w:p w14:paraId="31A8B5D4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</w:p>
    <w:p w14:paraId="31A8B5D5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print_list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5D6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D7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is_empty_list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))</w:t>
      </w:r>
    </w:p>
    <w:p w14:paraId="31A8B5D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5D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"Lista vazia\n"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5D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5D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5DC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5D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5DE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5D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"Imprimindo Valores...\n\n"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5E0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5E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for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!= NULL;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5E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E3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val="en-US" w:bidi="ar-SA"/>
        </w:rPr>
        <w:t>"\t%lld[%lld][%lld]\n"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5E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5E5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5E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5E7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5E8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5E9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5EA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Arial" w:eastAsia="Arial" w:hAnsi="Arial" w:cs="Arial"/>
          <w:sz w:val="20"/>
          <w:szCs w:val="20"/>
        </w:rPr>
        <w:t xml:space="preserve">Esta função é responsável por imprimir todos os valores da lista, utiliza uma variável do tipo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* </w:t>
      </w:r>
      <w:r>
        <w:rPr>
          <w:rFonts w:ascii="Arial" w:eastAsia="Arial" w:hAnsi="Arial" w:cs="Arial"/>
          <w:sz w:val="20"/>
          <w:szCs w:val="20"/>
        </w:rPr>
        <w:t>para percorrer a lista e imprimindo o seu valor e sua posição.</w:t>
      </w:r>
    </w:p>
    <w:p w14:paraId="31A8B5EB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</w:p>
    <w:p w14:paraId="31A8B5EC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</w:pPr>
    </w:p>
    <w:p w14:paraId="31A8B5ED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</w:pPr>
    </w:p>
    <w:p w14:paraId="31A8B5EE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int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search_list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int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5EF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5F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F1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5F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for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!= NULL;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5F3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{</w:t>
      </w:r>
    </w:p>
    <w:p w14:paraId="31A8B5F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val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5F5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{</w:t>
      </w:r>
    </w:p>
    <w:p w14:paraId="31A8B5F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F7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5F8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}</w:t>
      </w:r>
    </w:p>
    <w:p w14:paraId="31A8B5F9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5F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5FB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5FC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5FD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função é responsável por retornar 1 se existe um tal valor na matriz, e 0 caso contrário. Percorre-se </w:t>
      </w:r>
      <w:r>
        <w:rPr>
          <w:rFonts w:ascii="Arial" w:eastAsia="Arial" w:hAnsi="Arial" w:cs="Arial"/>
          <w:sz w:val="20"/>
          <w:szCs w:val="20"/>
        </w:rPr>
        <w:t>a lista de forma já vista até achar ou não o elemento.</w:t>
      </w:r>
    </w:p>
    <w:p w14:paraId="31A8B5FE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</w:p>
    <w:p w14:paraId="31A8B5FF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</w:pPr>
    </w:p>
    <w:p w14:paraId="31A8B600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</w:pPr>
    </w:p>
    <w:p w14:paraId="31A8B601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retrieve_element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02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60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04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60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 NULL)</w:t>
      </w:r>
    </w:p>
    <w:p w14:paraId="31A8B606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{</w:t>
      </w:r>
    </w:p>
    <w:p w14:paraId="31A8B607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&amp;&amp;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0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609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0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/*Os elementos estão ordenados por linha e coluna,</w:t>
      </w:r>
    </w:p>
    <w:p w14:paraId="31A8B60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  <w:t>se achado um elemento maior (que vem depois) na matriz,</w:t>
      </w:r>
    </w:p>
    <w:p w14:paraId="31A8B60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  <w:t>então ele é zero pois não está listado*/</w:t>
      </w:r>
    </w:p>
    <w:p w14:paraId="31A8B60D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|| 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&amp;&amp;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))</w:t>
      </w:r>
    </w:p>
    <w:p w14:paraId="31A8B60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NULL;</w:t>
      </w:r>
    </w:p>
    <w:p w14:paraId="31A8B60F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1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1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612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1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//Se não achou</w:t>
      </w:r>
    </w:p>
    <w:p w14:paraId="31A8B61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NULL;</w:t>
      </w:r>
    </w:p>
    <w:p w14:paraId="31A8B615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616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617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função recebe como parâmetro uma lista, e a posição do elemento, e retorna o ponteiro para o elemento que se encontra nesta posição. Percorre-se a lista como já visto </w:t>
      </w:r>
      <w:r>
        <w:rPr>
          <w:rFonts w:ascii="Arial" w:eastAsia="Arial" w:hAnsi="Arial" w:cs="Arial"/>
          <w:sz w:val="20"/>
          <w:szCs w:val="20"/>
        </w:rPr>
        <w:t>anteriormente e se achado o elemento, o retorna. Se por ventura, o elemento a ser verificado durante o percorrer da lista está situado depois da posição requerida na matriz, retorna-se NULL pois o elemento não está na lista, e assim assume-se que ele é zer</w:t>
      </w:r>
      <w:r>
        <w:rPr>
          <w:rFonts w:ascii="Arial" w:eastAsia="Arial" w:hAnsi="Arial" w:cs="Arial"/>
          <w:sz w:val="20"/>
          <w:szCs w:val="20"/>
        </w:rPr>
        <w:t>o (tirando proveito da ordenação).</w:t>
      </w:r>
    </w:p>
    <w:p w14:paraId="31A8B618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color w:val="000000"/>
          <w:sz w:val="20"/>
          <w:szCs w:val="20"/>
        </w:rPr>
      </w:pPr>
    </w:p>
    <w:p w14:paraId="31A8B619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Arial" w:eastAsia="Arial" w:hAnsi="Arial" w:cs="Arial"/>
          <w:color w:val="000000"/>
          <w:sz w:val="20"/>
          <w:szCs w:val="20"/>
        </w:rPr>
      </w:pPr>
    </w:p>
    <w:p w14:paraId="31A8B61A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color w:val="000000"/>
        </w:rPr>
      </w:pPr>
    </w:p>
    <w:p w14:paraId="31A8B61B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61C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61D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61E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61F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620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621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622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3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4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5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6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7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8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9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A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B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C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D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E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2F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30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31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32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33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34" w14:textId="77777777" w:rsidR="00E67912" w:rsidRDefault="00E67912">
      <w:pPr>
        <w:pStyle w:val="Standard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1A8B635" w14:textId="77777777" w:rsidR="00E67912" w:rsidRDefault="00B063EF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1A8B636" w14:textId="77777777" w:rsidR="00E67912" w:rsidRDefault="00E67912">
      <w:pPr>
        <w:pStyle w:val="Standard"/>
        <w:rPr>
          <w:rFonts w:ascii="Arial" w:eastAsia="Arial" w:hAnsi="Arial" w:cs="Arial"/>
        </w:rPr>
      </w:pPr>
    </w:p>
    <w:p w14:paraId="31A8B637" w14:textId="77777777" w:rsidR="00E67912" w:rsidRDefault="00B063EF">
      <w:pPr>
        <w:pStyle w:val="Standard"/>
      </w:pPr>
      <w:r>
        <w:rPr>
          <w:rFonts w:ascii="Arial" w:eastAsia="Arial" w:hAnsi="Arial" w:cs="Arial"/>
        </w:rPr>
        <w:lastRenderedPageBreak/>
        <w:t>◦</w:t>
      </w:r>
      <w:r>
        <w:rPr>
          <w:rFonts w:ascii="Arial" w:eastAsia="Arial" w:hAnsi="Arial" w:cs="Arial"/>
        </w:rPr>
        <w:t xml:space="preserve"> Sparse.h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</w:p>
    <w:p w14:paraId="31A8B638" w14:textId="77777777" w:rsidR="00E67912" w:rsidRDefault="00E67912">
      <w:pPr>
        <w:pStyle w:val="Standard"/>
        <w:rPr>
          <w:rFonts w:ascii="Arial" w:eastAsia="Arial" w:hAnsi="Arial" w:cs="Arial"/>
          <w:i/>
          <w:iCs/>
          <w:sz w:val="18"/>
          <w:szCs w:val="18"/>
        </w:rPr>
      </w:pPr>
    </w:p>
    <w:p w14:paraId="31A8B639" w14:textId="77777777" w:rsidR="00E67912" w:rsidRDefault="00B063EF">
      <w:pPr>
        <w:pStyle w:val="Standard"/>
      </w:pPr>
      <w:r>
        <w:rPr>
          <w:rFonts w:ascii="Arial" w:eastAsia="Arial" w:hAnsi="Arial" w:cs="Arial"/>
          <w:i/>
          <w:iCs/>
          <w:sz w:val="18"/>
          <w:szCs w:val="18"/>
        </w:rPr>
        <w:tab/>
      </w:r>
      <w:r>
        <w:rPr>
          <w:rFonts w:ascii="Arial" w:eastAsia="Arial" w:hAnsi="Arial" w:cs="Arial"/>
          <w:i/>
          <w:iCs/>
          <w:sz w:val="18"/>
          <w:szCs w:val="18"/>
        </w:rP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Estrutura:</w:t>
      </w:r>
    </w:p>
    <w:p w14:paraId="31A8B63A" w14:textId="77777777" w:rsidR="00E67912" w:rsidRDefault="00E67912">
      <w:pPr>
        <w:pStyle w:val="Standard"/>
        <w:rPr>
          <w:rFonts w:ascii="Arial" w:eastAsia="Arial" w:hAnsi="Arial" w:cs="Arial"/>
          <w:sz w:val="20"/>
          <w:szCs w:val="20"/>
        </w:rPr>
      </w:pPr>
    </w:p>
    <w:p w14:paraId="31A8B63B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struct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</w:p>
    <w:p w14:paraId="31A8B63C" w14:textId="77777777" w:rsidR="00E67912" w:rsidRDefault="00B063EF">
      <w:pPr>
        <w:suppressAutoHyphens w:val="0"/>
        <w:autoSpaceDE w:val="0"/>
        <w:ind w:left="1418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63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3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3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40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};</w:t>
      </w:r>
    </w:p>
    <w:p w14:paraId="31A8B641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42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typedef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struct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43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644" w14:textId="77777777" w:rsidR="00E67912" w:rsidRDefault="00B063EF">
      <w:pPr>
        <w:pStyle w:val="Standard"/>
        <w:ind w:left="709" w:firstLine="711"/>
      </w:pPr>
      <w:r>
        <w:rPr>
          <w:rFonts w:ascii="Arial" w:eastAsia="Arial" w:hAnsi="Arial" w:cs="Arial"/>
          <w:sz w:val="20"/>
          <w:szCs w:val="20"/>
        </w:rPr>
        <w:t xml:space="preserve">Esta é uma estrutura criada para </w:t>
      </w:r>
      <w:r>
        <w:rPr>
          <w:rFonts w:ascii="Arial" w:eastAsia="Arial" w:hAnsi="Arial" w:cs="Arial"/>
          <w:sz w:val="20"/>
          <w:szCs w:val="20"/>
        </w:rPr>
        <w:t xml:space="preserve">definir uma Matriz Esparsa como um todo, tendo uma referência do tipo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Arial" w:eastAsia="Arial" w:hAnsi="Arial" w:cs="Arial"/>
          <w:sz w:val="20"/>
          <w:szCs w:val="20"/>
        </w:rPr>
        <w:t xml:space="preserve"> para guardar todos os elementos não nulos, e duas variáveis para guardar seu tamanho.</w:t>
      </w:r>
    </w:p>
    <w:p w14:paraId="31A8B645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646" w14:textId="77777777" w:rsidR="00E67912" w:rsidRDefault="00E67912">
      <w:pPr>
        <w:pStyle w:val="Standard"/>
        <w:ind w:left="709" w:firstLine="709"/>
        <w:rPr>
          <w:rFonts w:ascii="Arial" w:eastAsia="Arial" w:hAnsi="Arial" w:cs="Arial"/>
        </w:rPr>
      </w:pPr>
    </w:p>
    <w:p w14:paraId="31A8B647" w14:textId="77777777" w:rsidR="00E67912" w:rsidRDefault="00B063EF">
      <w:pPr>
        <w:pStyle w:val="Standard"/>
        <w:ind w:left="709" w:firstLine="709"/>
      </w:pPr>
      <w:r>
        <w:rPr>
          <w:rFonts w:ascii="Arial" w:eastAsia="Arial" w:hAnsi="Arial" w:cs="Arial"/>
          <w:lang w:val="en-US"/>
        </w:rPr>
        <w:t>▪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Funções:</w:t>
      </w:r>
    </w:p>
    <w:p w14:paraId="31A8B648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</w:pPr>
    </w:p>
    <w:p w14:paraId="31A8B649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create_sparseMatrix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4A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64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*)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malloc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sizeof</w:t>
      </w:r>
      <w:r>
        <w:rPr>
          <w:rFonts w:ascii="Consolas" w:hAnsi="Consolas" w:cs="Consolas"/>
          <w:color w:val="F9FAF4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));</w:t>
      </w:r>
    </w:p>
    <w:p w14:paraId="31A8B64C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4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create_list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();</w:t>
      </w:r>
    </w:p>
    <w:p w14:paraId="31A8B64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4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50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5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52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53" w14:textId="77777777" w:rsidR="00E67912" w:rsidRDefault="00B063EF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654" w14:textId="77777777" w:rsidR="00E67912" w:rsidRDefault="00E67912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655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função cria e retorna uma Matriz Esparsa, alocando o espaço necessário para sua </w:t>
      </w:r>
      <w:r>
        <w:rPr>
          <w:rFonts w:ascii="Arial" w:eastAsia="Arial" w:hAnsi="Arial" w:cs="Arial"/>
          <w:sz w:val="20"/>
          <w:szCs w:val="20"/>
        </w:rPr>
        <w:t>estrutura, guardando nela o seu tamanho (Tamanho de matriz) passado como parâmetro e criando uma lista inicialmente vazia para guardar elementos não nulos (visto anteriormente).</w:t>
      </w:r>
    </w:p>
    <w:p w14:paraId="31A8B656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657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658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destroy_sparseMatrix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59" w14:textId="77777777" w:rsidR="00E67912" w:rsidRDefault="00B063EF">
      <w:pPr>
        <w:suppressAutoHyphens w:val="0"/>
        <w:autoSpaceDE w:val="0"/>
        <w:ind w:left="1418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65A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5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free_list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65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65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65E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65F" w14:textId="77777777" w:rsidR="00E67912" w:rsidRDefault="00B063EF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660" w14:textId="77777777" w:rsidR="00E67912" w:rsidRDefault="00E67912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661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função é responsável por desalocar toda memória utilizada para a Matriz criada, primeiro utiliza-se a função vista anteriormente para desalocar a lista de elementos não nulos contida na matriz, e após desaloca-se a </w:t>
      </w:r>
      <w:r>
        <w:rPr>
          <w:rFonts w:ascii="Arial" w:eastAsia="Arial" w:hAnsi="Arial" w:cs="Arial"/>
          <w:sz w:val="20"/>
          <w:szCs w:val="20"/>
        </w:rPr>
        <w:t>matriz.</w:t>
      </w:r>
    </w:p>
    <w:p w14:paraId="31A8B662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663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</w:pPr>
    </w:p>
    <w:p w14:paraId="31A8B664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</w:pPr>
    </w:p>
    <w:p w14:paraId="31A8B665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</w:pPr>
    </w:p>
    <w:p w14:paraId="31A8B666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removeFrom_Position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E6E6FA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67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66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||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F9FAF4"/>
          <w:kern w:val="0"/>
          <w:sz w:val="20"/>
          <w:szCs w:val="20"/>
          <w:lang w:val="en-US" w:bidi="ar-SA"/>
        </w:rPr>
        <w:t>)</w:t>
      </w:r>
    </w:p>
    <w:p w14:paraId="31A8B66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66A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 xml:space="preserve">"\t***Abortando: *Função removeFrom_Position* Tentando acessar valor fora dos 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limites da matriz\n\n"</w:t>
      </w:r>
      <w:r>
        <w:rPr>
          <w:rFonts w:ascii="Consolas" w:hAnsi="Consolas" w:cs="Consolas"/>
          <w:color w:val="F9FAF4"/>
          <w:kern w:val="0"/>
          <w:sz w:val="20"/>
          <w:szCs w:val="20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66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  <w:lang w:bidi="ar-SA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66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66D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6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6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prev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 NULL;</w:t>
      </w:r>
    </w:p>
    <w:p w14:paraId="31A8B670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7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//Percorre a lista até chegar na posição</w:t>
      </w:r>
    </w:p>
    <w:p w14:paraId="31A8B67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!= NULL &amp;&amp;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&amp;&amp;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73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{</w:t>
      </w:r>
    </w:p>
    <w:p w14:paraId="31A8B67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prev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7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7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677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7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//Remoção no início da lista</w:t>
      </w:r>
    </w:p>
    <w:p w14:paraId="31A8B67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prev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== NULL)</w:t>
      </w:r>
    </w:p>
    <w:p w14:paraId="31A8B67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67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7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free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67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67E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7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//Remoção no fim da lista</w:t>
      </w:r>
    </w:p>
    <w:p w14:paraId="31A8B68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!=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NULL)</w:t>
      </w:r>
    </w:p>
    <w:p w14:paraId="31A8B681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{</w:t>
      </w:r>
    </w:p>
    <w:p w14:paraId="31A8B68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prev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8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68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685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86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87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88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689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  <w:lang w:val="en-US"/>
        </w:rPr>
      </w:pPr>
    </w:p>
    <w:p w14:paraId="31A8B68A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  <w:lang w:val="en-US"/>
        </w:rPr>
      </w:pPr>
    </w:p>
    <w:p w14:paraId="31A8B68B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</w:t>
      </w:r>
      <w:r>
        <w:rPr>
          <w:rFonts w:ascii="Arial" w:eastAsia="Arial" w:hAnsi="Arial" w:cs="Arial"/>
          <w:sz w:val="20"/>
          <w:szCs w:val="20"/>
        </w:rPr>
        <w:t>função é responsável por “remover” um elemento de uma determinada posição da matriz passado como parâmetro, mas na verdade é uma função que remove da lista, pois esse elemento passa a ter valor 0 na matriz. A função retorna um erro se por acaso tenta remov</w:t>
      </w:r>
      <w:r>
        <w:rPr>
          <w:rFonts w:ascii="Arial" w:eastAsia="Arial" w:hAnsi="Arial" w:cs="Arial"/>
          <w:sz w:val="20"/>
          <w:szCs w:val="20"/>
        </w:rPr>
        <w:t>er um elemento que não é alcançável dentro da matriz, e é muito similar à função de remoção da lista visto anteriormente, com exceção de que ao invés de remover buscando por um valor, a remoção é feita buscando uma posição na matriz.</w:t>
      </w:r>
    </w:p>
    <w:p w14:paraId="31A8B68C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68D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b/>
          <w:bCs/>
          <w:i/>
          <w:iCs/>
          <w:color w:val="000000"/>
          <w:sz w:val="32"/>
          <w:szCs w:val="32"/>
        </w:rPr>
      </w:pPr>
    </w:p>
    <w:p w14:paraId="31A8B68E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checkFor_nullEl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ements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8F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690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9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*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9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93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9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 NULL)</w:t>
      </w:r>
    </w:p>
    <w:p w14:paraId="31A8B69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69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97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{</w:t>
      </w:r>
    </w:p>
    <w:p w14:paraId="31A8B69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99" w14:textId="77777777" w:rsidR="00E67912" w:rsidRDefault="00B063EF">
      <w:pPr>
        <w:suppressAutoHyphens w:val="0"/>
        <w:autoSpaceDE w:val="0"/>
        <w:ind w:left="2836" w:firstLine="702"/>
        <w:textAlignment w:val="auto"/>
      </w:pP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removeFrom_Position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69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69B" w14:textId="77777777" w:rsidR="00E67912" w:rsidRDefault="00B063EF">
      <w:pPr>
        <w:suppressAutoHyphens w:val="0"/>
        <w:autoSpaceDE w:val="0"/>
        <w:ind w:left="2127" w:firstLine="709"/>
        <w:textAlignment w:val="auto"/>
      </w:pP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9C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}</w:t>
      </w:r>
    </w:p>
    <w:p w14:paraId="31A8B69D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69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9F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}</w:t>
      </w:r>
    </w:p>
    <w:p w14:paraId="31A8B6A0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6A1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Esta função é responsável por checar se por acaso existe algum elemento na lista de elementos não nulos de uma matriz que equivale-se a zero, pois este não deveria estar lá uma vez que após alguma operação de soma pode restar algum elemento </w:t>
      </w:r>
      <w:r>
        <w:rPr>
          <w:rFonts w:ascii="Arial" w:eastAsia="Arial" w:hAnsi="Arial" w:cs="Arial"/>
          <w:sz w:val="20"/>
          <w:szCs w:val="20"/>
        </w:rPr>
        <w:t>nulo. A função percorre a lista de elementos não nulos da matriz, e se acha um elemento que tenha valor zero, guarda a referência para o próximo elemento da lista e utiliza a função de remover por posição vista anteriormente, e em seguida retoma a referênc</w:t>
      </w:r>
      <w:r>
        <w:rPr>
          <w:rFonts w:ascii="Arial" w:eastAsia="Arial" w:hAnsi="Arial" w:cs="Arial"/>
          <w:sz w:val="20"/>
          <w:szCs w:val="20"/>
        </w:rPr>
        <w:t>ia guardada e continua o processo até ter percorrido toda a lista.</w:t>
      </w:r>
    </w:p>
    <w:p w14:paraId="31A8B6A2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6A3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b/>
          <w:bCs/>
          <w:i/>
          <w:iCs/>
          <w:color w:val="000000"/>
          <w:sz w:val="32"/>
          <w:szCs w:val="32"/>
        </w:rPr>
      </w:pPr>
    </w:p>
    <w:p w14:paraId="31A8B6A4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</w:pPr>
    </w:p>
    <w:p w14:paraId="31A8B6A5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int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pickValue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*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A6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6A7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A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||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A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6AA" w14:textId="77777777" w:rsidR="00E67912" w:rsidRDefault="00B063EF">
      <w:pPr>
        <w:suppressAutoHyphens w:val="0"/>
        <w:autoSpaceDE w:val="0"/>
        <w:ind w:left="2127" w:firstLine="712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 xml:space="preserve">"\t***Abortando: *Função 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pickValue* Tentando acessar valor fora dos limites da matriz\n\n"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6A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6AC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}</w:t>
      </w:r>
    </w:p>
    <w:p w14:paraId="31A8B6AD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AE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A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B0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B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 NULL)</w:t>
      </w:r>
    </w:p>
    <w:p w14:paraId="31A8B6B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6B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&amp;&amp;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B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6B5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B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 xml:space="preserve">//Os elementos estão 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ordenados por linha e coluna</w:t>
      </w:r>
    </w:p>
    <w:p w14:paraId="31A8B6B7" w14:textId="77777777" w:rsidR="00E67912" w:rsidRDefault="00B063EF">
      <w:pPr>
        <w:suppressAutoHyphens w:val="0"/>
        <w:autoSpaceDE w:val="0"/>
        <w:ind w:left="2127" w:firstLine="711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//se achado um elemento maior (que vem depois) na matriz, então ele é zero</w:t>
      </w:r>
    </w:p>
    <w:p w14:paraId="31A8B6B8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||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&amp;&amp;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))</w:t>
      </w:r>
    </w:p>
    <w:p w14:paraId="31A8B6B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E6E6FA"/>
          <w:kern w:val="0"/>
          <w:sz w:val="20"/>
          <w:szCs w:val="20"/>
          <w:lang w:bidi="ar-SA"/>
        </w:rPr>
        <w:t>;</w:t>
      </w:r>
    </w:p>
    <w:p w14:paraId="31A8B6BA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B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6B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6BD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B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 xml:space="preserve">//se não achou, assume-se que o 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elemento é zero</w:t>
      </w:r>
    </w:p>
    <w:p w14:paraId="31A8B6B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6C0" w14:textId="77777777" w:rsidR="00E67912" w:rsidRDefault="00B063EF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6C1" w14:textId="77777777" w:rsidR="00E67912" w:rsidRDefault="00E67912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6C2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função é responsável por retornar o valor de uma posição qualquer da matriz, tendo como parâmetro uma dada posição na matriz. </w:t>
      </w:r>
    </w:p>
    <w:p w14:paraId="31A8B6C3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Retorna erro caso a posição seja inalcançável dentro da matriz. A função tira proveito da </w:t>
      </w:r>
      <w:r>
        <w:rPr>
          <w:rFonts w:ascii="Arial" w:eastAsia="Arial" w:hAnsi="Arial" w:cs="Arial"/>
          <w:sz w:val="20"/>
          <w:szCs w:val="20"/>
        </w:rPr>
        <w:t>ordenação da matriz, percorrendo-a de forma já vista e retornando o valor se achado, caso não tenha achado valor algum ou o elemento verificado no momento está situado após o elemento desejado significa que o elemento buscado é zero.</w:t>
      </w:r>
    </w:p>
    <w:p w14:paraId="31A8B6C4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6C5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6C6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</w:pPr>
    </w:p>
    <w:p w14:paraId="31A8B6C7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insertBy_Posit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ion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,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C8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6C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char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answer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CA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C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||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C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6CD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 xml:space="preserve">"\t***Abortando: *Função insertBy_Position* Tentando acessar valor fora 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dos limites da matriz\n\n"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6C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  <w:lang w:bidi="ar-SA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6C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6D0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D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/*Caso já exista um elemento nesta posição</w:t>
      </w:r>
    </w:p>
    <w:p w14:paraId="31A8B6D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  <w:t>é verificado se o usuário deseja sobrescrever ou</w:t>
      </w:r>
    </w:p>
    <w:p w14:paraId="31A8B6D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  <w:t>ignora a inserção*/</w:t>
      </w:r>
    </w:p>
    <w:p w14:paraId="31A8B6D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pickValue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) != </w:t>
      </w:r>
      <w:r>
        <w:rPr>
          <w:rFonts w:ascii="Consolas" w:hAnsi="Consolas" w:cs="Consolas"/>
          <w:color w:val="6897BB"/>
          <w:kern w:val="0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31A8B6D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6D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fflush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(stdout);</w:t>
      </w:r>
    </w:p>
    <w:p w14:paraId="31A8B6D7" w14:textId="77777777" w:rsidR="00E67912" w:rsidRDefault="00B063EF">
      <w:pPr>
        <w:suppressAutoHyphens w:val="0"/>
        <w:autoSpaceDE w:val="0"/>
        <w:ind w:left="2127" w:firstLine="711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 xml:space="preserve">"Já existe 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um elemento não nulo na posição [%llu][%llu]\n"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6D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"Sobrescrever? (s = sim, n = pular inserção)\n\n"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6D9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D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fflush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(stdout);</w:t>
      </w:r>
    </w:p>
    <w:p w14:paraId="31A8B6DB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DC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D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val="en-US" w:bidi="ar-SA"/>
        </w:rPr>
        <w:t>"\n%c"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&amp;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answer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6DE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D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//Se for desejado não sobrescrever, ignora-se a inserção</w:t>
      </w:r>
    </w:p>
    <w:p w14:paraId="31A8B6E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answer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17C6A3"/>
          <w:kern w:val="0"/>
          <w:sz w:val="20"/>
          <w:szCs w:val="20"/>
          <w:lang w:val="en-US" w:bidi="ar-SA"/>
        </w:rPr>
        <w:t>'n'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||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answer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17C6A3"/>
          <w:kern w:val="0"/>
          <w:sz w:val="20"/>
          <w:szCs w:val="20"/>
          <w:lang w:val="en-US" w:bidi="ar-SA"/>
        </w:rPr>
        <w:t>'N'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E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6E2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E3" w14:textId="77777777" w:rsidR="00E67912" w:rsidRDefault="00B063EF">
      <w:pPr>
        <w:suppressAutoHyphens w:val="0"/>
        <w:autoSpaceDE w:val="0"/>
        <w:ind w:left="2836" w:firstLine="4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/*Se for desejado sobrescrever, remove-se o elemento existente</w:t>
      </w:r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para adicionar o desejado*/</w:t>
      </w:r>
    </w:p>
    <w:p w14:paraId="31A8B6E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else</w:t>
      </w:r>
    </w:p>
    <w:p w14:paraId="31A8B6E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bidi="ar-SA"/>
        </w:rPr>
        <w:t>removeFrom_Position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6E6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E7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6E8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E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//Só insere se o valor a ser inserido é diferente de zero</w:t>
      </w:r>
    </w:p>
    <w:p w14:paraId="31A8B6E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EB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insert_ordened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6EC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E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EE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6EF" w14:textId="77777777" w:rsidR="00E67912" w:rsidRDefault="00B063EF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6F0" w14:textId="77777777" w:rsidR="00E67912" w:rsidRDefault="00E67912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6F1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31A8B6F2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6F3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função insere um número em uma determinada posição e recebe como parâmetro o valor a ser inserido, e sua posição na matriz. Retorna-se erro se for </w:t>
      </w:r>
      <w:r>
        <w:rPr>
          <w:rFonts w:ascii="Arial" w:eastAsia="Arial" w:hAnsi="Arial" w:cs="Arial"/>
          <w:sz w:val="20"/>
          <w:szCs w:val="20"/>
        </w:rPr>
        <w:t xml:space="preserve">tentado inserir um elemento fora do alcance da matriz. </w:t>
      </w:r>
    </w:p>
    <w:p w14:paraId="31A8B6F4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Primeiramente a função verifica se já existe algum elemento naquela posição da matriz, utilizando uma função que retorna o valor daquela posição já visto anteriormente, se o número é igual a zero entã</w:t>
      </w:r>
      <w:r>
        <w:rPr>
          <w:rFonts w:ascii="Arial" w:eastAsia="Arial" w:hAnsi="Arial" w:cs="Arial"/>
          <w:sz w:val="20"/>
          <w:szCs w:val="20"/>
        </w:rPr>
        <w:t xml:space="preserve">o pode ser inserido normalmente sem problemas (só insere de fato se o elemento a ser inserido difere de zero, caso o contrário ele já estará inserido na matriz de forma subentendida) caso o contrário há uma interação com o usuário para saber se ele deseja </w:t>
      </w:r>
      <w:r>
        <w:rPr>
          <w:rFonts w:ascii="Arial" w:eastAsia="Arial" w:hAnsi="Arial" w:cs="Arial"/>
          <w:sz w:val="20"/>
          <w:szCs w:val="20"/>
        </w:rPr>
        <w:t>sobrescrever aquele elemento da matriz. Se o usuário deseja sobrescrever (digitando s ou S), primeiramente utiliza-se a função de remoção (que torna o elemento igual a zero e remove da lista de elementos não-nulos) já visto anteriormente e procede com a in</w:t>
      </w:r>
      <w:r>
        <w:rPr>
          <w:rFonts w:ascii="Arial" w:eastAsia="Arial" w:hAnsi="Arial" w:cs="Arial"/>
          <w:sz w:val="20"/>
          <w:szCs w:val="20"/>
        </w:rPr>
        <w:t>serção na lista de forma ordenada também já visto anteriormente. Caso contrário a inserção é ignorada pois o usuário optou por não sobrescrever (digitando n ou N).</w:t>
      </w:r>
    </w:p>
    <w:p w14:paraId="31A8B6F5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b/>
          <w:bCs/>
          <w:i/>
          <w:iCs/>
          <w:color w:val="000000"/>
          <w:sz w:val="32"/>
          <w:szCs w:val="32"/>
        </w:rPr>
      </w:pPr>
    </w:p>
    <w:p w14:paraId="31A8B6F6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b/>
          <w:bCs/>
          <w:i/>
          <w:iCs/>
          <w:color w:val="000000"/>
          <w:sz w:val="32"/>
          <w:szCs w:val="32"/>
        </w:rPr>
      </w:pPr>
    </w:p>
    <w:p w14:paraId="31A8B6F7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createInput_sparseMatrix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6F8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6F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elements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F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6F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char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bidi="ar-SA"/>
        </w:rPr>
        <w:t>answer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6FC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6FD" w14:textId="77777777" w:rsidR="00E67912" w:rsidRDefault="00B063EF">
      <w:pPr>
        <w:suppressAutoHyphens w:val="0"/>
        <w:autoSpaceDE w:val="0"/>
        <w:ind w:left="1418" w:firstLine="712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lastRenderedPageBreak/>
        <w:t>//Verifica com o usuário a quantidade de elementos não nulos desejado</w:t>
      </w:r>
    </w:p>
    <w:p w14:paraId="31A8B6F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do</w:t>
      </w:r>
    </w:p>
    <w:p w14:paraId="31A8B6FF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{</w:t>
      </w:r>
    </w:p>
    <w:p w14:paraId="31A8B700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"Entre com a quantidade de elmentos não entre 0 e %Lu\n\n"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bidi="ar-SA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bidi="ar-SA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0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fflush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(stdout);</w:t>
      </w:r>
    </w:p>
    <w:p w14:paraId="31A8B70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val="en-US" w:bidi="ar-SA"/>
        </w:rPr>
        <w:t>"%llu"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 &amp;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0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70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&lt;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0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||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05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06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07" w14:textId="77777777" w:rsidR="00E67912" w:rsidRDefault="00B063EF">
      <w:pPr>
        <w:suppressAutoHyphens w:val="0"/>
        <w:autoSpaceDE w:val="0"/>
        <w:ind w:left="1418" w:firstLine="712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//Verifica com o usuário o valor a ser inserido e sua posição para cada elemento</w:t>
      </w:r>
    </w:p>
    <w:p w14:paraId="31A8B70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for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i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=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i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&lt;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elements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i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++)</w:t>
      </w:r>
    </w:p>
    <w:p w14:paraId="31A8B70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0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fflush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(stdout);</w:t>
      </w:r>
    </w:p>
    <w:p w14:paraId="31A8B70B" w14:textId="77777777" w:rsidR="00E67912" w:rsidRDefault="00B063EF">
      <w:pPr>
        <w:suppressAutoHyphens w:val="0"/>
        <w:autoSpaceDE w:val="0"/>
        <w:ind w:left="2127" w:firstLine="711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"Entre com o %lluº elemento e suas posições\n\n"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bidi="ar-SA"/>
        </w:rPr>
        <w:t>+ 1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0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fflush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(stdout);</w:t>
      </w:r>
    </w:p>
    <w:p w14:paraId="31A8B70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val="en-US" w:bidi="ar-SA"/>
        </w:rPr>
        <w:t>"%llu %llu %llu"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 &amp;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 &amp;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 &amp;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0E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0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/*Caso já exista um elemento nesta posição</w:t>
      </w:r>
    </w:p>
    <w:p w14:paraId="31A8B71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  <w:t>é verificado se o usuário deseja sobrescrever ou</w:t>
      </w:r>
    </w:p>
    <w:p w14:paraId="31A8B71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val="en-US" w:bidi="ar-SA"/>
        </w:rPr>
        <w:t>igno</w:t>
      </w:r>
      <w:r>
        <w:rPr>
          <w:rFonts w:ascii="Consolas" w:hAnsi="Consolas" w:cs="Consolas"/>
          <w:color w:val="626262"/>
          <w:kern w:val="0"/>
          <w:sz w:val="20"/>
          <w:szCs w:val="20"/>
          <w:lang w:val="en-US" w:bidi="ar-SA"/>
        </w:rPr>
        <w:t>ra a inserção*/</w:t>
      </w:r>
    </w:p>
    <w:p w14:paraId="31A8B71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pickValue</w:t>
      </w:r>
      <w:r>
        <w:rPr>
          <w:rFonts w:ascii="Consolas" w:hAnsi="Consolas" w:cs="Consolas"/>
          <w:color w:val="F9FAF4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) != </w:t>
      </w:r>
      <w:r>
        <w:rPr>
          <w:rFonts w:ascii="Consolas" w:hAnsi="Consolas" w:cs="Consolas"/>
          <w:color w:val="6897BB"/>
          <w:kern w:val="0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31A8B71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1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fflush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(stdout);</w:t>
      </w:r>
    </w:p>
    <w:p w14:paraId="31A8B715" w14:textId="77777777" w:rsidR="00E67912" w:rsidRDefault="00B063EF">
      <w:pPr>
        <w:suppressAutoHyphens w:val="0"/>
        <w:autoSpaceDE w:val="0"/>
        <w:ind w:left="2836" w:firstLine="701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"Já existe um elemento não nulo na posição [%llu][%llu]\n"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16" w14:textId="77777777" w:rsidR="00E67912" w:rsidRDefault="00B063EF">
      <w:pPr>
        <w:suppressAutoHyphens w:val="0"/>
        <w:autoSpaceDE w:val="0"/>
        <w:ind w:left="2836" w:firstLine="704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"Sobrescrever? (s = sim, n = pular inserção)\n\n"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17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71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fflush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(stdout);</w:t>
      </w:r>
    </w:p>
    <w:p w14:paraId="31A8B719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1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val="en-US" w:bidi="ar-SA"/>
        </w:rPr>
        <w:t>"\n%c"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 &amp;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answer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1B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1C" w14:textId="77777777" w:rsidR="00E67912" w:rsidRDefault="00B063EF">
      <w:pPr>
        <w:suppressAutoHyphens w:val="0"/>
        <w:autoSpaceDE w:val="0"/>
        <w:ind w:left="2836" w:firstLine="704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//Se for desejado não sobrescrever, ignora-se a inserção</w:t>
      </w:r>
    </w:p>
    <w:p w14:paraId="31A8B71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answer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17C6A3"/>
          <w:kern w:val="0"/>
          <w:sz w:val="20"/>
          <w:szCs w:val="20"/>
          <w:lang w:val="en-US" w:bidi="ar-SA"/>
        </w:rPr>
        <w:t>'n'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||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answer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17C6A3"/>
          <w:kern w:val="0"/>
          <w:sz w:val="20"/>
          <w:szCs w:val="20"/>
          <w:lang w:val="en-US" w:bidi="ar-SA"/>
        </w:rPr>
        <w:t>'N'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1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71F" w14:textId="77777777" w:rsidR="00E67912" w:rsidRDefault="00B063EF">
      <w:pPr>
        <w:suppressAutoHyphens w:val="0"/>
        <w:autoSpaceDE w:val="0"/>
        <w:ind w:left="2836" w:firstLine="704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/*Se for desejado sobrescrever, remove-se o elemento existente</w:t>
      </w:r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para adicionar o desejado*/</w:t>
      </w:r>
    </w:p>
    <w:p w14:paraId="31A8B72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else</w:t>
      </w:r>
    </w:p>
    <w:p w14:paraId="31A8B72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removeFrom_Position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22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2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724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2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26" w14:textId="77777777" w:rsidR="00E67912" w:rsidRDefault="00B063EF">
      <w:pPr>
        <w:suppressAutoHyphens w:val="0"/>
        <w:autoSpaceDE w:val="0"/>
        <w:ind w:left="2836" w:firstLine="713"/>
        <w:textAlignment w:val="auto"/>
      </w:pP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insert_ordened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27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728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2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2A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72B" w14:textId="77777777" w:rsidR="00E67912" w:rsidRDefault="00B063EF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72C" w14:textId="77777777" w:rsidR="00E67912" w:rsidRDefault="00E67912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72D" w14:textId="77777777" w:rsidR="00E67912" w:rsidRDefault="00B063EF">
      <w:pPr>
        <w:pStyle w:val="Standard"/>
        <w:ind w:left="709" w:firstLine="709"/>
      </w:pPr>
      <w:r>
        <w:rPr>
          <w:rFonts w:ascii="Arial" w:eastAsia="Arial" w:hAnsi="Arial" w:cs="Arial"/>
          <w:sz w:val="20"/>
          <w:szCs w:val="20"/>
        </w:rPr>
        <w:t xml:space="preserve">Esta função interage com o usuário para inserir uma quantidade de elementos não nulos determinado </w:t>
      </w:r>
      <w:r>
        <w:rPr>
          <w:rFonts w:ascii="Arial" w:eastAsia="Arial" w:hAnsi="Arial" w:cs="Arial"/>
          <w:sz w:val="20"/>
          <w:szCs w:val="20"/>
        </w:rPr>
        <w:t>pelo usuário. Recebe do usuário um número de elementos que deve estar obrigatoriamente entre 0 e a altura*largura da matriz (que é o máximo de elementos que esta pode ter). Para cada elemento do número de elementos que o usuário entrou, a função funciona i</w:t>
      </w:r>
      <w:r>
        <w:rPr>
          <w:rFonts w:ascii="Arial" w:eastAsia="Arial" w:hAnsi="Arial" w:cs="Arial"/>
          <w:sz w:val="20"/>
          <w:szCs w:val="20"/>
        </w:rPr>
        <w:t xml:space="preserve">gual a </w:t>
      </w:r>
      <w:r>
        <w:rPr>
          <w:rFonts w:ascii="Arial" w:eastAsia="Arial" w:hAnsi="Arial" w:cs="Arial"/>
          <w:sz w:val="20"/>
          <w:szCs w:val="20"/>
        </w:rPr>
        <w:lastRenderedPageBreak/>
        <w:t xml:space="preserve">de inserção por posição visto anteriormente, com a exceção apenas de que se o usuário não deseja sobrescrever o número, ele ignora a inserção imediatamente através do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continue</w:t>
      </w:r>
      <w:r>
        <w:rPr>
          <w:rFonts w:ascii="Arial" w:eastAsia="Arial" w:hAnsi="Arial" w:cs="Arial"/>
          <w:sz w:val="20"/>
          <w:szCs w:val="20"/>
        </w:rPr>
        <w:t xml:space="preserve"> e incrementa o contador de elementos (que vai até a quantidade de element</w:t>
      </w:r>
      <w:r>
        <w:rPr>
          <w:rFonts w:ascii="Arial" w:eastAsia="Arial" w:hAnsi="Arial" w:cs="Arial"/>
          <w:sz w:val="20"/>
          <w:szCs w:val="20"/>
        </w:rPr>
        <w:t>os que o usuário deseja). Repete-se até completar a quantidade de elementos que o usuário deseja, lembrando que se o usuário desejou inserir um 0 nada é inserido na lista pois ele já está na lista de forma subentendida</w:t>
      </w:r>
    </w:p>
    <w:p w14:paraId="31A8B72E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72F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730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731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</w:pPr>
    </w:p>
    <w:p w14:paraId="31A8B732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</w:pPr>
    </w:p>
    <w:p w14:paraId="31A8B733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createAleatory_sparsematrix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elements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34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73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elements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3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37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F9FAF4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"\t***Abortando: Tentando criar uma matriz aleatória com mais elementos do que ela pode ter\n\n"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3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3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73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srand</w:t>
      </w:r>
      <w:r>
        <w:rPr>
          <w:rFonts w:ascii="Consolas" w:hAnsi="Consolas" w:cs="Consolas"/>
          <w:color w:val="F9FAF4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(NULL));</w:t>
      </w:r>
    </w:p>
    <w:p w14:paraId="31A8B73B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3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3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for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long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unsigned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i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i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&lt;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elements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i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++)</w:t>
      </w:r>
    </w:p>
    <w:p w14:paraId="31A8B73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3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//Gera aleatoriamente valores até 100, linhas e colunas</w:t>
      </w:r>
    </w:p>
    <w:p w14:paraId="31A8B74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()%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4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()%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4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val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()%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43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4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val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==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4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val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()%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46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47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//Checa se não existe elemento não nulo</w:t>
      </w:r>
    </w:p>
    <w:p w14:paraId="31A8B74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pickValue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) ==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49" w14:textId="77777777" w:rsidR="00E67912" w:rsidRDefault="00B063EF">
      <w:pPr>
        <w:suppressAutoHyphens w:val="0"/>
        <w:autoSpaceDE w:val="0"/>
        <w:ind w:left="2836" w:firstLine="704"/>
        <w:textAlignment w:val="auto"/>
      </w:pP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insert_ordened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4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//Reinicia o processo de inserção novamente</w:t>
      </w:r>
    </w:p>
    <w:p w14:paraId="31A8B74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else</w:t>
      </w:r>
    </w:p>
    <w:p w14:paraId="31A8B74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--;</w:t>
      </w:r>
    </w:p>
    <w:p w14:paraId="31A8B74D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}</w:t>
      </w:r>
    </w:p>
    <w:p w14:paraId="31A8B74E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74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bidi="ar-SA"/>
        </w:rPr>
        <w:t>;</w:t>
      </w:r>
    </w:p>
    <w:p w14:paraId="31A8B750" w14:textId="77777777" w:rsidR="00E67912" w:rsidRDefault="00B063EF">
      <w:pPr>
        <w:pStyle w:val="Standard"/>
        <w:ind w:left="709" w:firstLine="709"/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751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b/>
          <w:bCs/>
          <w:i/>
          <w:iCs/>
          <w:color w:val="000000"/>
          <w:sz w:val="32"/>
          <w:szCs w:val="32"/>
        </w:rPr>
      </w:pPr>
    </w:p>
    <w:p w14:paraId="31A8B752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b/>
          <w:bCs/>
          <w:i/>
          <w:iCs/>
          <w:color w:val="000000"/>
          <w:sz w:val="32"/>
          <w:szCs w:val="32"/>
        </w:rPr>
      </w:pPr>
    </w:p>
    <w:p w14:paraId="31A8B753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função é uma alternativa de gerar uma Matriz Esparsa, porém de forma aleatória onde é passado por parâmetro a quantidade de elementos não nulos desejado. A função aborta o programa caso deseja-se mais elementos do que a matriz pode </w:t>
      </w:r>
      <w:r>
        <w:rPr>
          <w:rFonts w:ascii="Arial" w:eastAsia="Arial" w:hAnsi="Arial" w:cs="Arial"/>
          <w:sz w:val="20"/>
          <w:szCs w:val="20"/>
        </w:rPr>
        <w:t>comportar.</w:t>
      </w:r>
    </w:p>
    <w:p w14:paraId="31A8B754" w14:textId="77777777" w:rsidR="00E67912" w:rsidRDefault="00B063EF">
      <w:pPr>
        <w:pStyle w:val="Standard"/>
        <w:ind w:left="709" w:firstLine="709"/>
      </w:pPr>
      <w:r>
        <w:rPr>
          <w:rFonts w:ascii="Arial" w:eastAsia="Arial" w:hAnsi="Arial" w:cs="Arial"/>
          <w:sz w:val="20"/>
          <w:szCs w:val="20"/>
        </w:rPr>
        <w:t xml:space="preserve">É gerado aleatoriamente uma linha, uma coluna e um valor através da função </w:t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() </w:t>
      </w:r>
      <w:r>
        <w:rPr>
          <w:rFonts w:ascii="Arial" w:eastAsia="Arial" w:hAnsi="Arial" w:cs="Arial"/>
          <w:sz w:val="20"/>
          <w:szCs w:val="20"/>
        </w:rPr>
        <w:t xml:space="preserve">da biblioteca </w:t>
      </w:r>
      <w:r>
        <w:rPr>
          <w:rFonts w:ascii="Arial" w:eastAsia="Arial" w:hAnsi="Arial" w:cs="Arial"/>
          <w:i/>
          <w:sz w:val="20"/>
          <w:szCs w:val="20"/>
        </w:rPr>
        <w:t xml:space="preserve">time.h </w:t>
      </w:r>
      <w:r>
        <w:rPr>
          <w:rFonts w:ascii="Arial" w:eastAsia="Arial" w:hAnsi="Arial" w:cs="Arial"/>
          <w:sz w:val="20"/>
          <w:szCs w:val="20"/>
        </w:rPr>
        <w:t>que gera números entre 0 e o desejado, caso seja gerado algum valor 0 repete-se o processo de gerar aleatoriamente até este não ser nulo.</w:t>
      </w:r>
    </w:p>
    <w:p w14:paraId="31A8B755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Checa se existe algum elemento não nulo nessa posição através da função que retorna um valor de uma posição já visto anteriormente, caso não exista o elemento é inserido de forma ordenada na lista (já visto anteriormente), caso contrário decrementa-se o co</w:t>
      </w:r>
      <w:r>
        <w:rPr>
          <w:rFonts w:ascii="Arial" w:eastAsia="Arial" w:hAnsi="Arial" w:cs="Arial"/>
          <w:sz w:val="20"/>
          <w:szCs w:val="20"/>
        </w:rPr>
        <w:t>ntador (que vai até a quantidade desejada de elementos) e reinicia o processo.</w:t>
      </w:r>
    </w:p>
    <w:p w14:paraId="31A8B756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757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758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759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print_sparseMatrix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5A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5B" w14:textId="77777777" w:rsidR="00E67912" w:rsidRDefault="00B063EF">
      <w:pPr>
        <w:suppressAutoHyphens w:val="0"/>
        <w:autoSpaceDE w:val="0"/>
        <w:ind w:left="1418" w:firstLine="712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lastRenderedPageBreak/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"Dimemnsão da matriz %Lu x %Lu\n\n"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bidi="ar-SA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bidi="ar-SA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5C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75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5E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5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int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i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60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6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//Percorre todos os elementos da matriz</w:t>
      </w:r>
    </w:p>
    <w:p w14:paraId="31A8B76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i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&lt;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6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6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//Se o elemento da vez é não nulo, o imprime</w:t>
      </w:r>
    </w:p>
    <w:p w14:paraId="31A8B765" w14:textId="77777777" w:rsidR="00E67912" w:rsidRDefault="00B063EF">
      <w:pPr>
        <w:suppressAutoHyphens w:val="0"/>
        <w:autoSpaceDE w:val="0"/>
        <w:ind w:left="2127" w:firstLine="711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!= NULL &amp;&amp;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i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+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6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67" w14:textId="77777777" w:rsidR="00E67912" w:rsidRDefault="00B063EF">
      <w:pPr>
        <w:suppressAutoHyphens w:val="0"/>
        <w:autoSpaceDE w:val="0"/>
        <w:ind w:left="2836" w:firstLine="704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 xml:space="preserve">//Se o elemento a ser impresso está no 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início de uma linha</w:t>
      </w:r>
    </w:p>
    <w:p w14:paraId="31A8B76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6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val="en-US" w:bidi="ar-SA"/>
        </w:rPr>
        <w:t>"\n\t%lld "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6A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6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else</w:t>
      </w:r>
    </w:p>
    <w:p w14:paraId="31A8B76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val="en-US" w:bidi="ar-SA"/>
        </w:rPr>
        <w:t>"\t%lld "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6D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6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76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77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else</w:t>
      </w:r>
    </w:p>
    <w:p w14:paraId="31A8B77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72" w14:textId="77777777" w:rsidR="00E67912" w:rsidRDefault="00B063EF">
      <w:pPr>
        <w:suppressAutoHyphens w:val="0"/>
        <w:autoSpaceDE w:val="0"/>
        <w:ind w:left="2836" w:firstLine="704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//Se o elemento a ser impresso está no início de uma linha</w:t>
      </w:r>
    </w:p>
    <w:p w14:paraId="31A8B77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i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%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7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val="en-US" w:bidi="ar-SA"/>
        </w:rPr>
        <w:t>"\n\t0 "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7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else</w:t>
      </w:r>
    </w:p>
    <w:p w14:paraId="31A8B77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"\t0 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77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778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77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++;</w:t>
      </w:r>
    </w:p>
    <w:p w14:paraId="31A8B77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77B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77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7D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77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77F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kern w:val="0"/>
          <w:sz w:val="20"/>
          <w:szCs w:val="20"/>
          <w:lang w:bidi="ar-SA"/>
        </w:rPr>
        <w:tab/>
      </w:r>
    </w:p>
    <w:p w14:paraId="31A8B780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781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782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função é uma alternativa imprimir uma Matriz Esparsa de forma inteira imprimindo elemento a elemento através de um </w:t>
      </w:r>
      <w:r>
        <w:rPr>
          <w:rFonts w:ascii="Arial" w:eastAsia="Arial" w:hAnsi="Arial" w:cs="Arial"/>
          <w:sz w:val="20"/>
          <w:szCs w:val="20"/>
        </w:rPr>
        <w:t xml:space="preserve">contador. </w:t>
      </w:r>
    </w:p>
    <w:p w14:paraId="31A8B783" w14:textId="77777777" w:rsidR="00E67912" w:rsidRDefault="00B063EF">
      <w:pPr>
        <w:pStyle w:val="Standard"/>
        <w:ind w:left="709" w:firstLine="709"/>
      </w:pPr>
      <w:r>
        <w:rPr>
          <w:rFonts w:ascii="Arial" w:eastAsia="Arial" w:hAnsi="Arial" w:cs="Arial"/>
          <w:sz w:val="20"/>
          <w:szCs w:val="20"/>
        </w:rPr>
        <w:t xml:space="preserve">Inicia-se uma variável do tipo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Arial" w:eastAsia="Arial" w:hAnsi="Arial" w:cs="Arial"/>
          <w:sz w:val="20"/>
          <w:szCs w:val="20"/>
        </w:rPr>
        <w:t xml:space="preserve"> que contém os elementos não nulos do vetor e inicia-se o contador. Se a variável aponta pra um elemento diferente de NULL da lista e sua linha e coluna correspondem ao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i</w:t>
      </w:r>
      <w:r>
        <w:rPr>
          <w:rFonts w:ascii="Arial" w:eastAsia="Arial" w:hAnsi="Arial" w:cs="Arial"/>
          <w:sz w:val="20"/>
          <w:szCs w:val="20"/>
        </w:rPr>
        <w:t>-ésimo elemento da matriz (o estado atu</w:t>
      </w:r>
      <w:r>
        <w:rPr>
          <w:rFonts w:ascii="Arial" w:eastAsia="Arial" w:hAnsi="Arial" w:cs="Arial"/>
          <w:sz w:val="20"/>
          <w:szCs w:val="20"/>
        </w:rPr>
        <w:t>al do contador) ele pode ser impresso normalmente sem quebra de linha se ele não é o primeiro elemento da linha, caso contrário o imprime com quebra de linha, e em ambos os casos a variável passa a apontar para o próximo elemento da lista dando continuidad</w:t>
      </w:r>
      <w:r>
        <w:rPr>
          <w:rFonts w:ascii="Arial" w:eastAsia="Arial" w:hAnsi="Arial" w:cs="Arial"/>
          <w:sz w:val="20"/>
          <w:szCs w:val="20"/>
        </w:rPr>
        <w:t xml:space="preserve">e ao processo até o contador chegar na quantidade de elementos da matriz. Se por acaso a variável aponta para NULL e não foram impressos todos os elementos da lista ou sua linha e coluna não correspondem ao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i</w:t>
      </w:r>
      <w:r>
        <w:rPr>
          <w:rFonts w:ascii="Arial" w:eastAsia="Arial" w:hAnsi="Arial" w:cs="Arial"/>
          <w:sz w:val="20"/>
          <w:szCs w:val="20"/>
        </w:rPr>
        <w:t>-ésimo elemento da matriz (o estado atual do con</w:t>
      </w:r>
      <w:r>
        <w:rPr>
          <w:rFonts w:ascii="Arial" w:eastAsia="Arial" w:hAnsi="Arial" w:cs="Arial"/>
          <w:sz w:val="20"/>
          <w:szCs w:val="20"/>
        </w:rPr>
        <w:t xml:space="preserve">tador) significa que o elemento nesta posição é zero, e se este 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i</w:t>
      </w:r>
      <w:r>
        <w:rPr>
          <w:rFonts w:ascii="Arial" w:eastAsia="Arial" w:hAnsi="Arial" w:cs="Arial"/>
          <w:sz w:val="20"/>
          <w:szCs w:val="20"/>
        </w:rPr>
        <w:t>-ésimo elemento está no início de uma linha, imprime-se zero com quebra de linha, caso contrário imprime-se zero sem quebra de linha.</w:t>
      </w:r>
    </w:p>
    <w:p w14:paraId="31A8B784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785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786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</w:pPr>
    </w:p>
    <w:p w14:paraId="31A8B787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</w:pPr>
    </w:p>
    <w:p w14:paraId="31A8B788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lastRenderedPageBreak/>
        <w:t>void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val="en-US" w:bidi="ar-SA"/>
        </w:rPr>
        <w:t>printCompact_sparseMatrix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89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8A" w14:textId="77777777" w:rsidR="00E67912" w:rsidRDefault="00B063EF">
      <w:pPr>
        <w:suppressAutoHyphens w:val="0"/>
        <w:autoSpaceDE w:val="0"/>
        <w:ind w:left="1418" w:firstLine="712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"Dimemnsão da matriz %Lu x %Lu\n\n"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bidi="ar-SA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bidi="ar-SA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8B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78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is_empty_list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))</w:t>
      </w:r>
    </w:p>
    <w:p w14:paraId="31A8B78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8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"\tMatriz totalmente nula\n\n"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8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9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791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9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print_list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9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 xml:space="preserve">"\tO resto dos elementos são 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nulos\n\n"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94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795" w14:textId="77777777" w:rsidR="00E67912" w:rsidRDefault="00B063EF">
      <w:pPr>
        <w:suppressAutoHyphens w:val="0"/>
        <w:autoSpaceDE w:val="0"/>
        <w:ind w:left="1418" w:firstLine="709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796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797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798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799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função é uma alternativa imprimir uma Matriz Esparsa de forma compacta e fácil de visualizar imprimindo apenas os elementos não nulo e suas posições. Se a matriz possui lista de elementos não nulos vazia, é impresso que a </w:t>
      </w:r>
      <w:r>
        <w:rPr>
          <w:rFonts w:ascii="Arial" w:eastAsia="Arial" w:hAnsi="Arial" w:cs="Arial"/>
          <w:sz w:val="20"/>
          <w:szCs w:val="20"/>
        </w:rPr>
        <w:t xml:space="preserve">matriz é nula. Caso contrário imprime-se os elementos não nulos e suas posições através da função de imprimir a lista já visto anteriormente e imprime que o resto dos elementos são nulos. </w:t>
      </w:r>
    </w:p>
    <w:p w14:paraId="31A8B79A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79B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</w:pPr>
    </w:p>
    <w:p w14:paraId="31A8B79C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</w:pPr>
    </w:p>
    <w:p w14:paraId="31A8B79D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</w:pPr>
    </w:p>
    <w:p w14:paraId="31A8B79E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bidi="ar-SA"/>
        </w:rPr>
        <w:t>mult_sparseMatrix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*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31A8B79F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A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//Verifica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 xml:space="preserve"> se pode ser efetuada a multiplicação</w:t>
      </w:r>
    </w:p>
    <w:p w14:paraId="31A8B7A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A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A3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"\t***Abortando: *Função mult_sparseMatrix* Número de linhas da matriz A é diferente da B\n\n"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A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  <w:lang w:bidi="ar-SA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A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7A6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7A7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//Cria a matriz resposta</w:t>
      </w:r>
    </w:p>
    <w:p w14:paraId="31A8B7A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create_sparseMatrix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A9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A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bidi="ar-SA"/>
        </w:rPr>
        <w:t>temp_a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7A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1A8B7AC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7A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/*A partir do elemento não nulo A, procura-se</w:t>
      </w:r>
    </w:p>
    <w:p w14:paraId="31A8B7A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  <w:t>os elementos de B que correspondem ao elemento</w:t>
      </w:r>
    </w:p>
    <w:p w14:paraId="31A8B7A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  <w:t>em A(número da coluna de A = número da linha de B).</w:t>
      </w:r>
    </w:p>
    <w:p w14:paraId="31A8B7B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  <w:t>Soma-se o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 xml:space="preserve"> elemento na matriz resposta</w:t>
      </w:r>
    </w:p>
    <w:p w14:paraId="31A8B7B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  <w:t>(posição[linha de A][Coluna de B]) com a multiplicação</w:t>
      </w:r>
    </w:p>
    <w:p w14:paraId="31A8B7B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ab/>
        <w:t>dos correspondentes*/</w:t>
      </w:r>
    </w:p>
    <w:p w14:paraId="31A8B7B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bidi="ar-SA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bidi="ar-SA"/>
        </w:rPr>
        <w:t>temp_a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!=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NULL)</w:t>
      </w:r>
    </w:p>
    <w:p w14:paraId="31A8B7B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7B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B6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B7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 NULL)</w:t>
      </w:r>
    </w:p>
    <w:p w14:paraId="31A8B7B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7B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B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B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//Se o elemento já é não-nulo, soma-se</w:t>
      </w:r>
    </w:p>
    <w:p w14:paraId="31A8B7BC" w14:textId="77777777" w:rsidR="00E67912" w:rsidRDefault="00B063EF">
      <w:pPr>
        <w:suppressAutoHyphens w:val="0"/>
        <w:autoSpaceDE w:val="0"/>
        <w:ind w:left="3545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retrieve_element</w:t>
      </w:r>
      <w:r>
        <w:rPr>
          <w:rFonts w:ascii="Consolas" w:hAnsi="Consolas" w:cs="Consolas"/>
          <w:color w:val="F9FAF4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 != NULL)</w:t>
      </w:r>
    </w:p>
    <w:p w14:paraId="31A8B7BD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  <w:lang w:val="en-US" w:bidi="ar-SA"/>
        </w:rPr>
        <w:t>{</w:t>
      </w:r>
    </w:p>
    <w:p w14:paraId="31A8B7BE" w14:textId="77777777" w:rsidR="00E67912" w:rsidRDefault="00B063EF">
      <w:pPr>
        <w:suppressAutoHyphens w:val="0"/>
        <w:autoSpaceDE w:val="0"/>
        <w:ind w:left="3545" w:firstLine="1415"/>
        <w:textAlignment w:val="auto"/>
      </w:pP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lastRenderedPageBreak/>
        <w:t>retrieve_element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+=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B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  <w:lang w:bidi="ar-SA"/>
        </w:rPr>
        <w:t>}</w:t>
      </w:r>
    </w:p>
    <w:p w14:paraId="31A8B7C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 xml:space="preserve">//Cria o elemento 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para guardar a multiplicação</w:t>
      </w:r>
    </w:p>
    <w:p w14:paraId="31A8B7C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else</w:t>
      </w:r>
    </w:p>
    <w:p w14:paraId="31A8B7C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7C3" w14:textId="77777777" w:rsidR="00E67912" w:rsidRDefault="00B063EF">
      <w:pPr>
        <w:suppressAutoHyphens w:val="0"/>
        <w:autoSpaceDE w:val="0"/>
        <w:ind w:left="4254" w:firstLine="706"/>
        <w:textAlignment w:val="auto"/>
      </w:pP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insert_ordened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C4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}</w:t>
      </w:r>
    </w:p>
    <w:p w14:paraId="31A8B7C5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7C6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>}</w:t>
      </w:r>
    </w:p>
    <w:p w14:paraId="31A8B7C7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</w:p>
    <w:p w14:paraId="31A8B7C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C9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C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</w:p>
    <w:p w14:paraId="31A8B7CB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C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CD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C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7CF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7D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 xml:space="preserve">//Checa 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se há na lista da matriz resultado algum elemento nulo</w:t>
      </w:r>
    </w:p>
    <w:p w14:paraId="31A8B7D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checkFor_nullElements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D2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D3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D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D5" w14:textId="77777777" w:rsidR="00E67912" w:rsidRDefault="00B063EF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7D6" w14:textId="77777777" w:rsidR="00E67912" w:rsidRDefault="00E67912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7D7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Esta função realiza a multiplicação de duas Matrizes Esparsas, guardando-as em uma terceira que é retornada ao término da função.</w:t>
      </w:r>
    </w:p>
    <w:p w14:paraId="31A8B7D8" w14:textId="77777777" w:rsidR="00E67912" w:rsidRDefault="00B063EF">
      <w:pPr>
        <w:pStyle w:val="Standard"/>
        <w:ind w:left="709" w:firstLine="709"/>
      </w:pPr>
      <w:r>
        <w:rPr>
          <w:rFonts w:ascii="Arial" w:eastAsia="Arial" w:hAnsi="Arial" w:cs="Arial"/>
          <w:sz w:val="20"/>
          <w:szCs w:val="20"/>
        </w:rPr>
        <w:t xml:space="preserve">A função </w:t>
      </w:r>
      <w:r>
        <w:rPr>
          <w:rFonts w:ascii="Arial" w:eastAsia="Arial" w:hAnsi="Arial" w:cs="Arial"/>
          <w:sz w:val="20"/>
          <w:szCs w:val="20"/>
        </w:rPr>
        <w:t>retorna um erro caso as matrizes a serem multiplicadas venham ferir o conceito A</w:t>
      </w:r>
      <w:r>
        <w:rPr>
          <w:rFonts w:ascii="Arial" w:eastAsia="Arial" w:hAnsi="Arial" w:cs="Arial"/>
          <w:sz w:val="20"/>
          <w:szCs w:val="20"/>
          <w:vertAlign w:val="subscript"/>
        </w:rPr>
        <w:t xml:space="preserve">mxn </w:t>
      </w:r>
      <w:r>
        <w:rPr>
          <w:rFonts w:ascii="Arial" w:eastAsia="Arial" w:hAnsi="Arial" w:cs="Arial"/>
          <w:sz w:val="20"/>
          <w:szCs w:val="20"/>
        </w:rPr>
        <w:t>* B</w:t>
      </w:r>
      <w:r>
        <w:rPr>
          <w:rFonts w:ascii="Arial" w:eastAsia="Arial" w:hAnsi="Arial" w:cs="Arial"/>
          <w:sz w:val="20"/>
          <w:szCs w:val="20"/>
          <w:vertAlign w:val="subscript"/>
        </w:rPr>
        <w:t>nxi</w:t>
      </w:r>
      <w:r>
        <w:rPr>
          <w:rFonts w:ascii="Arial" w:eastAsia="Arial" w:hAnsi="Arial" w:cs="Arial"/>
          <w:sz w:val="20"/>
          <w:szCs w:val="20"/>
        </w:rPr>
        <w:t xml:space="preserve"> onde A e B são duas matrizes que só podem ser multiplicadas se o número de colunas em A for o mesmo número de linhas em B.</w:t>
      </w:r>
    </w:p>
    <w:p w14:paraId="31A8B7D9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Inicialmente cria-se a matriz resposta que</w:t>
      </w:r>
      <w:r>
        <w:rPr>
          <w:rFonts w:ascii="Arial" w:eastAsia="Arial" w:hAnsi="Arial" w:cs="Arial"/>
          <w:sz w:val="20"/>
          <w:szCs w:val="20"/>
        </w:rPr>
        <w:t xml:space="preserve"> irá comportar a multiplicação de duas matrizes que denominaremos A e B.</w:t>
      </w:r>
    </w:p>
    <w:p w14:paraId="31A8B7DA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Utiliza-se duas variáveis temporárias que referenciam os elementos não nulos de A e de B respectivamente. Percorre-se todos os elementos não nulos de A, e para cada elemento não nulo </w:t>
      </w:r>
      <w:r>
        <w:rPr>
          <w:rFonts w:ascii="Arial" w:eastAsia="Arial" w:hAnsi="Arial" w:cs="Arial"/>
          <w:sz w:val="20"/>
          <w:szCs w:val="20"/>
        </w:rPr>
        <w:t xml:space="preserve">de A percorre-se todos os elementos não nulos de B procurando seu elemento correspondente. Para cada elemento de A, se sua coluna equivaler a linha de algum elemento B, deve se multiplicar os dois elementos correspondentes (o elemento de A e de B) e somar </w:t>
      </w:r>
      <w:r>
        <w:rPr>
          <w:rFonts w:ascii="Arial" w:eastAsia="Arial" w:hAnsi="Arial" w:cs="Arial"/>
          <w:sz w:val="20"/>
          <w:szCs w:val="20"/>
        </w:rPr>
        <w:t>com o elemento na matriz destino que corresponde a sua posição correta que é linha de A e coluna de B. O próximo passo é apontar a variável dos elementos não nulos de A para o próximo elemento e repetir o processo.</w:t>
      </w:r>
    </w:p>
    <w:p w14:paraId="31A8B7DB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Ao somar a multiplicação dos elementos co</w:t>
      </w:r>
      <w:r>
        <w:rPr>
          <w:rFonts w:ascii="Arial" w:eastAsia="Arial" w:hAnsi="Arial" w:cs="Arial"/>
          <w:sz w:val="20"/>
          <w:szCs w:val="20"/>
        </w:rPr>
        <w:t>rrespondentes de A e B com o seu lugar correspondente na matriz destino (linha de A e coluna de B), este elemento na matriz destino pode não existir na lista de elementos não nulos, o que significa que ele é zero. Neste caso insere-se ordenado a multiplica</w:t>
      </w:r>
      <w:r>
        <w:rPr>
          <w:rFonts w:ascii="Arial" w:eastAsia="Arial" w:hAnsi="Arial" w:cs="Arial"/>
          <w:sz w:val="20"/>
          <w:szCs w:val="20"/>
        </w:rPr>
        <w:t>ção através da função já vista anteriormente. Caso contrário, busca o ponteiro para o elemento na posição da matriz de destino através da função já vista e soma com seu valor atual.</w:t>
      </w:r>
    </w:p>
    <w:p w14:paraId="31A8B7DC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Quando for percorrido todos os elementos em A, já foram multiplicados todo</w:t>
      </w:r>
      <w:r>
        <w:rPr>
          <w:rFonts w:ascii="Arial" w:eastAsia="Arial" w:hAnsi="Arial" w:cs="Arial"/>
          <w:sz w:val="20"/>
          <w:szCs w:val="20"/>
        </w:rPr>
        <w:t xml:space="preserve">s os elementos correspondentes. O funcionamento da função é de certa forma similar ao algoritmo de multiplicação comumente utilizado. </w:t>
      </w:r>
    </w:p>
    <w:p w14:paraId="31A8B7DD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Ao final, utiliza-se a função já visto anteriormente para checar se alguma soma deu resultado zero, para retirar esse ele</w:t>
      </w:r>
      <w:r>
        <w:rPr>
          <w:rFonts w:ascii="Arial" w:eastAsia="Arial" w:hAnsi="Arial" w:cs="Arial"/>
          <w:sz w:val="20"/>
          <w:szCs w:val="20"/>
        </w:rPr>
        <w:t>mento da lista de elementos não nulos da matriz destino.</w:t>
      </w:r>
    </w:p>
    <w:p w14:paraId="31A8B7DE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7DF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7E0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</w:pPr>
    </w:p>
    <w:p w14:paraId="31A8B7E1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</w:pPr>
    </w:p>
    <w:p w14:paraId="31A8B7E2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</w:pPr>
    </w:p>
    <w:p w14:paraId="31A8B7E3" w14:textId="77777777" w:rsidR="00E67912" w:rsidRDefault="00B063EF">
      <w:pPr>
        <w:suppressAutoHyphens w:val="0"/>
        <w:autoSpaceDE w:val="0"/>
        <w:ind w:left="709" w:firstLine="709"/>
        <w:textAlignment w:val="auto"/>
      </w:pP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* </w:t>
      </w:r>
      <w:r>
        <w:rPr>
          <w:rFonts w:ascii="Consolas" w:hAnsi="Consolas" w:cs="Consolas"/>
          <w:b/>
          <w:bCs/>
          <w:color w:val="0DD140"/>
          <w:kern w:val="0"/>
          <w:sz w:val="20"/>
          <w:szCs w:val="20"/>
          <w:lang w:bidi="ar-SA"/>
        </w:rPr>
        <w:t>sum_sparseMatrix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31A8B7E4" w14:textId="77777777" w:rsidR="00E67912" w:rsidRDefault="00B063EF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7E5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||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E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E7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bidi="ar-SA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 xml:space="preserve">"\t***Abortando: *Função sum_sparseMatrix* Soma inválida, matrizes com </w:t>
      </w:r>
      <w:r>
        <w:rPr>
          <w:rFonts w:ascii="Consolas" w:hAnsi="Consolas" w:cs="Consolas"/>
          <w:color w:val="17C6A3"/>
          <w:kern w:val="0"/>
          <w:sz w:val="20"/>
          <w:szCs w:val="20"/>
          <w:lang w:bidi="ar-SA"/>
        </w:rPr>
        <w:t>tamanhos diferentes\n\n"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1A8B7E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96EC3F"/>
          <w:kern w:val="0"/>
          <w:sz w:val="20"/>
          <w:szCs w:val="20"/>
          <w:lang w:val="en-US" w:bidi="ar-SA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  <w:lang w:val="en-US" w:bidi="ar-SA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E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14:paraId="31A8B7EA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E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val="en-US" w:bidi="ar-SA"/>
        </w:rPr>
        <w:t>//Cria a matriz resposta</w:t>
      </w:r>
    </w:p>
    <w:p w14:paraId="31A8B7E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create_sparseMatrix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ED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E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E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val="en-US"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*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ED7F48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  <w:lang w:val="en-US" w:bidi="ar-SA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F0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7F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 xml:space="preserve">//Faz uma comparação elemento-não-nulo a 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eçemento-não-nulo</w:t>
      </w:r>
    </w:p>
    <w:p w14:paraId="31A8B7F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!= NULL &amp;&amp;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!=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NULL)</w:t>
      </w:r>
    </w:p>
    <w:p w14:paraId="31A8B7F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{</w:t>
      </w:r>
    </w:p>
    <w:p w14:paraId="31A8B7F4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//Se existe dois elementos nas mesmas posições</w:t>
      </w:r>
    </w:p>
    <w:p w14:paraId="31A8B7F5" w14:textId="77777777" w:rsidR="00E67912" w:rsidRDefault="00B063EF">
      <w:pPr>
        <w:suppressAutoHyphens w:val="0"/>
        <w:autoSpaceDE w:val="0"/>
        <w:ind w:left="2127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&amp;&amp;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</w:t>
      </w:r>
    </w:p>
    <w:p w14:paraId="31A8B7F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7F7" w14:textId="77777777" w:rsidR="00E67912" w:rsidRDefault="00B063EF">
      <w:pPr>
        <w:suppressAutoHyphens w:val="0"/>
        <w:autoSpaceDE w:val="0"/>
        <w:ind w:left="2836" w:firstLine="704"/>
        <w:textAlignment w:val="auto"/>
      </w:pP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insert_ordened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+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7F8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</w:p>
    <w:p w14:paraId="31A8B7F9" w14:textId="77777777" w:rsidR="00E67912" w:rsidRDefault="00B063EF">
      <w:pPr>
        <w:suppressAutoHyphens w:val="0"/>
        <w:autoSpaceDE w:val="0"/>
        <w:ind w:left="2831" w:firstLine="709"/>
        <w:textAlignment w:val="auto"/>
      </w:pP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F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7FB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7FC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7FD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/*Se A possui elemento antes(posição) de B, então soma-se elemento de A com 0 (pois assume-se que este elemento em B é 0)*/</w:t>
      </w:r>
    </w:p>
    <w:p w14:paraId="31A8B7FE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else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&lt;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||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&amp;&amp;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&lt;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))</w:t>
      </w:r>
    </w:p>
    <w:p w14:paraId="31A8B7FF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800" w14:textId="77777777" w:rsidR="00E67912" w:rsidRDefault="00B063EF">
      <w:pPr>
        <w:suppressAutoHyphens w:val="0"/>
        <w:autoSpaceDE w:val="0"/>
        <w:ind w:left="2836" w:firstLine="704"/>
        <w:textAlignment w:val="auto"/>
      </w:pP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insert_ordened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,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801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</w:p>
    <w:p w14:paraId="31A8B802" w14:textId="77777777" w:rsidR="00E67912" w:rsidRDefault="00B063EF">
      <w:pPr>
        <w:suppressAutoHyphens w:val="0"/>
        <w:autoSpaceDE w:val="0"/>
        <w:ind w:left="2127" w:firstLine="709"/>
        <w:textAlignment w:val="auto"/>
      </w:pP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80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804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805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/*Se B possui elemento antes(posição) de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 xml:space="preserve"> A, então soma-se elemento de B com 0 (pois assume-se que este elemento em A é 0)*/</w:t>
      </w:r>
    </w:p>
    <w:p w14:paraId="31A8B80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else</w:t>
      </w:r>
    </w:p>
    <w:p w14:paraId="31A8B807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808" w14:textId="77777777" w:rsidR="00E67912" w:rsidRDefault="00B063EF">
      <w:pPr>
        <w:suppressAutoHyphens w:val="0"/>
        <w:autoSpaceDE w:val="0"/>
        <w:ind w:left="2836" w:firstLine="704"/>
        <w:textAlignment w:val="auto"/>
      </w:pP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insert_ordened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809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</w:p>
    <w:p w14:paraId="31A8B80A" w14:textId="77777777" w:rsidR="00E67912" w:rsidRDefault="00B063EF">
      <w:pPr>
        <w:suppressAutoHyphens w:val="0"/>
        <w:autoSpaceDE w:val="0"/>
        <w:ind w:left="2127" w:firstLine="709"/>
        <w:textAlignment w:val="auto"/>
      </w:pP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80B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80C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80D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80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80F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81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 xml:space="preserve">//Significa que </w:t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acabaram os elmentos-não-nulos em B</w:t>
      </w:r>
    </w:p>
    <w:p w14:paraId="31A8B81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 NULL)</w:t>
      </w:r>
    </w:p>
    <w:p w14:paraId="31A8B812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813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insert_ordened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814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</w:p>
    <w:p w14:paraId="31A8B815" w14:textId="77777777" w:rsidR="00E67912" w:rsidRDefault="00B063EF">
      <w:pPr>
        <w:suppressAutoHyphens w:val="0"/>
        <w:autoSpaceDE w:val="0"/>
        <w:ind w:left="1418" w:firstLine="709"/>
        <w:textAlignment w:val="auto"/>
      </w:pP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temp_a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816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817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818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//Significa que acabaram os elementos-não-nulos em A</w:t>
      </w:r>
    </w:p>
    <w:p w14:paraId="31A8B819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!= NULL)</w:t>
      </w:r>
    </w:p>
    <w:p w14:paraId="31A8B81A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lastRenderedPageBreak/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{</w:t>
      </w:r>
    </w:p>
    <w:p w14:paraId="31A8B81B" w14:textId="77777777" w:rsidR="00E67912" w:rsidRDefault="00B063EF">
      <w:pPr>
        <w:suppressAutoHyphens w:val="0"/>
        <w:autoSpaceDE w:val="0"/>
        <w:ind w:left="2127" w:firstLine="713"/>
        <w:textAlignment w:val="auto"/>
      </w:pP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= </w:t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insert_ordened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,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81C" w14:textId="77777777" w:rsidR="00E67912" w:rsidRDefault="00B063EF">
      <w:pPr>
        <w:suppressAutoHyphens w:val="0"/>
        <w:autoSpaceDE w:val="0"/>
        <w:textAlignment w:val="auto"/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</w:p>
    <w:p w14:paraId="31A8B81D" w14:textId="77777777" w:rsidR="00E67912" w:rsidRDefault="00B063EF">
      <w:pPr>
        <w:suppressAutoHyphens w:val="0"/>
        <w:autoSpaceDE w:val="0"/>
        <w:ind w:left="1418" w:firstLine="709"/>
        <w:textAlignment w:val="auto"/>
      </w:pP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temp_b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-&gt;</w:t>
      </w:r>
      <w:r>
        <w:rPr>
          <w:rFonts w:ascii="Consolas" w:hAnsi="Consolas" w:cs="Consolas"/>
          <w:color w:val="66E1F8"/>
          <w:kern w:val="0"/>
          <w:sz w:val="20"/>
          <w:szCs w:val="20"/>
          <w:lang w:val="en-US" w:bidi="ar-SA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81E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81F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1A8B820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26262"/>
          <w:kern w:val="0"/>
          <w:sz w:val="20"/>
          <w:szCs w:val="20"/>
          <w:lang w:bidi="ar-SA"/>
        </w:rPr>
        <w:t>//Checa se há na lista da matriz resultado algum elemento nulo</w:t>
      </w:r>
    </w:p>
    <w:p w14:paraId="31A8B821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A7EC21"/>
          <w:kern w:val="0"/>
          <w:sz w:val="20"/>
          <w:szCs w:val="20"/>
          <w:lang w:val="en-US" w:bidi="ar-SA"/>
        </w:rPr>
        <w:t>checkFor_nullElements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14:paraId="31A8B822" w14:textId="77777777" w:rsidR="00E67912" w:rsidRDefault="00E67912">
      <w:pPr>
        <w:suppressAutoHyphens w:val="0"/>
        <w:autoSpaceDE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14:paraId="31A8B823" w14:textId="77777777" w:rsidR="00E67912" w:rsidRDefault="00B063EF">
      <w:pPr>
        <w:suppressAutoHyphens w:val="0"/>
        <w:autoSpaceDE w:val="0"/>
        <w:textAlignment w:val="auto"/>
      </w:pP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20"/>
          <w:szCs w:val="20"/>
          <w:lang w:val="en-US" w:bidi="ar-SA"/>
        </w:rPr>
        <w:t>return</w:t>
      </w:r>
      <w:r>
        <w:rPr>
          <w:rFonts w:ascii="Consolas" w:hAnsi="Consolas" w:cs="Consolas"/>
          <w:color w:val="D9E8F7"/>
          <w:kern w:val="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FFBF26"/>
          <w:kern w:val="0"/>
          <w:sz w:val="20"/>
          <w:szCs w:val="20"/>
          <w:lang w:val="en-US" w:bidi="ar-SA"/>
        </w:rPr>
        <w:t>destiny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14:paraId="31A8B824" w14:textId="77777777" w:rsidR="00E67912" w:rsidRDefault="00B063EF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31A8B825" w14:textId="77777777" w:rsidR="00E67912" w:rsidRDefault="00E67912">
      <w:pPr>
        <w:pStyle w:val="Standard"/>
        <w:ind w:left="709" w:firstLine="709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826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Esta função realiza a soma de duas Matrizes Esparsas, guardando-as em uma terceira que é retornada ao término da função.</w:t>
      </w:r>
    </w:p>
    <w:p w14:paraId="31A8B827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função retorna erro caso a dimensão das matrizes sejam diferentes.</w:t>
      </w:r>
    </w:p>
    <w:p w14:paraId="31A8B828" w14:textId="77777777" w:rsidR="00E67912" w:rsidRDefault="00B063EF">
      <w:pPr>
        <w:pStyle w:val="Standard"/>
        <w:ind w:left="709" w:firstLine="709"/>
      </w:pPr>
      <w:r>
        <w:rPr>
          <w:rFonts w:ascii="Arial" w:eastAsia="Arial" w:hAnsi="Arial" w:cs="Arial"/>
          <w:sz w:val="20"/>
          <w:szCs w:val="20"/>
        </w:rPr>
        <w:t xml:space="preserve">É criada a matriz de destino utilizando a </w:t>
      </w:r>
      <w:r>
        <w:rPr>
          <w:rFonts w:ascii="Arial" w:eastAsia="Arial" w:hAnsi="Arial" w:cs="Arial"/>
          <w:sz w:val="20"/>
          <w:szCs w:val="20"/>
        </w:rPr>
        <w:t xml:space="preserve">função que cria uma Matriz Esparsa já visto anteriormente e inicializam-se duas variáveis do tipo </w:t>
      </w:r>
      <w:r>
        <w:rPr>
          <w:rFonts w:ascii="Consolas" w:hAnsi="Consolas" w:cs="Consolas"/>
          <w:b/>
          <w:bCs/>
          <w:color w:val="1290C3"/>
          <w:kern w:val="0"/>
          <w:sz w:val="20"/>
          <w:szCs w:val="20"/>
          <w:lang w:bidi="ar-SA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*</w:t>
      </w:r>
      <w:r>
        <w:rPr>
          <w:rFonts w:ascii="Arial" w:eastAsia="Arial" w:hAnsi="Arial" w:cs="Arial"/>
          <w:sz w:val="20"/>
          <w:szCs w:val="20"/>
        </w:rPr>
        <w:t xml:space="preserve"> que referenciam os valores não nulos das matrizes denominadas A e B respectivamente.</w:t>
      </w:r>
    </w:p>
    <w:p w14:paraId="31A8B829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 duas listas são percorridas simultaneamente enquanto a lista de </w:t>
      </w:r>
      <w:r>
        <w:rPr>
          <w:rFonts w:ascii="Arial" w:eastAsia="Arial" w:hAnsi="Arial" w:cs="Arial"/>
          <w:sz w:val="20"/>
          <w:szCs w:val="20"/>
        </w:rPr>
        <w:t>A e a lista de B não chegam ao fim. Durante isto se por acaso o elemento a ser verificado de A têm mesma linha e coluna do elemento a ser verificado de B, somam-se os dois e os guarda na matriz destino utilizando a função de inserção ordenada já vista ante</w:t>
      </w:r>
      <w:r>
        <w:rPr>
          <w:rFonts w:ascii="Arial" w:eastAsia="Arial" w:hAnsi="Arial" w:cs="Arial"/>
          <w:sz w:val="20"/>
          <w:szCs w:val="20"/>
        </w:rPr>
        <w:t xml:space="preserve">riormente. </w:t>
      </w:r>
    </w:p>
    <w:p w14:paraId="31A8B82A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 por acaso o elemento a ser verificado em A vem antes do elemento a ser verificado em B (tem linha menor, ou linha igual e coluna menor) soma-se ele com 0 pois assume-se que seu elemento correspondente de mesma linha e coluna em B seja 0 e ap</w:t>
      </w:r>
      <w:r>
        <w:rPr>
          <w:rFonts w:ascii="Arial" w:eastAsia="Arial" w:hAnsi="Arial" w:cs="Arial"/>
          <w:sz w:val="20"/>
          <w:szCs w:val="20"/>
        </w:rPr>
        <w:t>enas a variável que referencia os elementos não nulos de A passa a referenciar seu próximo dando continuidade.</w:t>
      </w:r>
    </w:p>
    <w:p w14:paraId="31A8B82B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 por acaso o contrário acontece, soma-se a o elemento a ser verificado em B com 0, pois certamente ele vem antes do elemento a ser verificado e</w:t>
      </w:r>
      <w:r>
        <w:rPr>
          <w:rFonts w:ascii="Arial" w:eastAsia="Arial" w:hAnsi="Arial" w:cs="Arial"/>
          <w:sz w:val="20"/>
          <w:szCs w:val="20"/>
        </w:rPr>
        <w:t>m A e assume-se que seu elemento correspondente em A tenha valor 0, apenas a variável que referencia os elementos não nulos de b passa a referenciar seu próximo elemento dando continuidade.</w:t>
      </w:r>
    </w:p>
    <w:p w14:paraId="31A8B82C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Ao fim desde processo, se por acaso a lista de A não foi </w:t>
      </w:r>
      <w:r>
        <w:rPr>
          <w:rFonts w:ascii="Arial" w:eastAsia="Arial" w:hAnsi="Arial" w:cs="Arial"/>
          <w:sz w:val="20"/>
          <w:szCs w:val="20"/>
        </w:rPr>
        <w:t>percorrida até o fim, insere cada elemento de A na matriz destino utilizando a função de inserção ordenado já visto anteriormente pois como B já foi percorrido, assume-se que todos os elementos correspondentes de A são iguais a zero.</w:t>
      </w:r>
    </w:p>
    <w:p w14:paraId="31A8B82D" w14:textId="77777777" w:rsidR="00E67912" w:rsidRDefault="00B063EF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 por acaso a lista d</w:t>
      </w:r>
      <w:r>
        <w:rPr>
          <w:rFonts w:ascii="Arial" w:eastAsia="Arial" w:hAnsi="Arial" w:cs="Arial"/>
          <w:sz w:val="20"/>
          <w:szCs w:val="20"/>
        </w:rPr>
        <w:t>e B não foi percorrida até o fim, insere cada elemento de B na matriz destino utilizando a função de inserção ordenado já visto anteriormente pois como A já foi percorrido, assume-se que todos os elementos correspondentes de A são iguais a zero.</w:t>
      </w:r>
    </w:p>
    <w:p w14:paraId="31A8B82E" w14:textId="77777777" w:rsidR="00E67912" w:rsidRDefault="00B063EF">
      <w:pPr>
        <w:pStyle w:val="Standard"/>
        <w:ind w:left="709" w:firstLine="709"/>
      </w:pPr>
      <w:r>
        <w:rPr>
          <w:rFonts w:ascii="Arial" w:eastAsia="Arial" w:hAnsi="Arial" w:cs="Arial"/>
          <w:sz w:val="20"/>
          <w:szCs w:val="20"/>
        </w:rPr>
        <w:t>Encerrando</w:t>
      </w:r>
      <w:r>
        <w:rPr>
          <w:rFonts w:ascii="Arial" w:eastAsia="Arial" w:hAnsi="Arial" w:cs="Arial"/>
          <w:sz w:val="20"/>
          <w:szCs w:val="20"/>
        </w:rPr>
        <w:t xml:space="preserve"> a função, checa se há algum elemento nulo na lista de elementos não nulos através da função já vista anteriormente.</w:t>
      </w:r>
    </w:p>
    <w:p w14:paraId="31A8B82F" w14:textId="77777777" w:rsidR="00E67912" w:rsidRDefault="00E67912">
      <w:pPr>
        <w:pStyle w:val="Standard"/>
        <w:rPr>
          <w:rFonts w:ascii="Arial" w:eastAsia="Arial" w:hAnsi="Arial" w:cs="Arial"/>
          <w:color w:val="000000"/>
          <w:sz w:val="20"/>
          <w:szCs w:val="20"/>
        </w:rPr>
      </w:pPr>
    </w:p>
    <w:p w14:paraId="31A8B830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1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color w:val="000000"/>
          <w:sz w:val="20"/>
          <w:szCs w:val="20"/>
        </w:rPr>
      </w:pPr>
    </w:p>
    <w:p w14:paraId="31A8B832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color w:val="000000"/>
          <w:sz w:val="20"/>
          <w:szCs w:val="20"/>
        </w:rPr>
      </w:pPr>
    </w:p>
    <w:p w14:paraId="31A8B833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4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5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6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7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8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9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A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B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C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D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E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3F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40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41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42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43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44" w14:textId="77777777" w:rsidR="00E67912" w:rsidRDefault="00B063EF">
      <w:pPr>
        <w:pStyle w:val="Standard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Acerca do Testes</w:t>
      </w:r>
    </w:p>
    <w:p w14:paraId="31A8B845" w14:textId="77777777" w:rsidR="00E67912" w:rsidRDefault="00E67912">
      <w:pPr>
        <w:pStyle w:val="Standard"/>
        <w:ind w:left="709" w:firstLine="709"/>
        <w:rPr>
          <w:rFonts w:ascii="Arial" w:eastAsia="Arial" w:hAnsi="Arial" w:cs="Arial"/>
          <w:sz w:val="20"/>
          <w:szCs w:val="20"/>
        </w:rPr>
      </w:pPr>
    </w:p>
    <w:p w14:paraId="31A8B846" w14:textId="77777777" w:rsidR="00E67912" w:rsidRDefault="00E67912">
      <w:pPr>
        <w:suppressAutoHyphens w:val="0"/>
        <w:autoSpaceDE w:val="0"/>
        <w:ind w:left="709" w:firstLine="709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14:paraId="31A8B847" w14:textId="77777777" w:rsidR="00E67912" w:rsidRDefault="00B063EF">
      <w:pPr>
        <w:pStyle w:val="Standard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◦</w:t>
      </w:r>
      <w:r>
        <w:rPr>
          <w:rFonts w:ascii="Arial" w:eastAsia="Arial" w:hAnsi="Arial" w:cs="Arial"/>
        </w:rPr>
        <w:t xml:space="preserve"> Soma</w:t>
      </w:r>
    </w:p>
    <w:p w14:paraId="31A8B848" w14:textId="77777777" w:rsidR="00E67912" w:rsidRDefault="00E67912">
      <w:pPr>
        <w:pStyle w:val="Standard"/>
        <w:ind w:firstLine="709"/>
        <w:jc w:val="center"/>
        <w:rPr>
          <w:rFonts w:ascii="Arial" w:eastAsia="Arial" w:hAnsi="Arial" w:cs="Arial"/>
        </w:rPr>
      </w:pPr>
    </w:p>
    <w:tbl>
      <w:tblPr>
        <w:tblW w:w="7075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1284"/>
        <w:gridCol w:w="1285"/>
        <w:gridCol w:w="1285"/>
        <w:gridCol w:w="1351"/>
      </w:tblGrid>
      <w:tr w:rsidR="00E67912" w14:paraId="31A8B84E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bottom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49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4" w:type="dxa"/>
            <w:tcBorders>
              <w:bottom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4A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5" w:type="dxa"/>
            <w:tcBorders>
              <w:bottom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4B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5" w:type="dxa"/>
            <w:tcBorders>
              <w:bottom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4C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351" w:type="dxa"/>
            <w:tcBorders>
              <w:bottom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4D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Média</w:t>
            </w:r>
          </w:p>
        </w:tc>
      </w:tr>
      <w:tr w:rsidR="00E67912" w14:paraId="31A8B854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C9C9C9"/>
              <w:right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4F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Memória em Megabytes</w:t>
            </w:r>
          </w:p>
        </w:tc>
        <w:tc>
          <w:tcPr>
            <w:tcW w:w="128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50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1,42</w:t>
            </w:r>
          </w:p>
        </w:tc>
        <w:tc>
          <w:tcPr>
            <w:tcW w:w="128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51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1,46</w:t>
            </w:r>
          </w:p>
        </w:tc>
        <w:tc>
          <w:tcPr>
            <w:tcW w:w="128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52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1,42</w:t>
            </w:r>
          </w:p>
        </w:tc>
        <w:tc>
          <w:tcPr>
            <w:tcW w:w="135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53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1,44</w:t>
            </w:r>
          </w:p>
        </w:tc>
      </w:tr>
      <w:tr w:rsidR="00E67912" w14:paraId="31A8B85A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C9C9C9"/>
              <w:right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55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Tempo em Segundos</w:t>
            </w:r>
          </w:p>
        </w:tc>
        <w:tc>
          <w:tcPr>
            <w:tcW w:w="128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56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57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58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59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0</w:t>
            </w:r>
          </w:p>
        </w:tc>
      </w:tr>
    </w:tbl>
    <w:p w14:paraId="31A8B85B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5C" w14:textId="77777777" w:rsidR="00E67912" w:rsidRDefault="00B063EF">
      <w:pPr>
        <w:pStyle w:val="Standard"/>
        <w:ind w:firstLine="709"/>
      </w:pP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>complexidade de pior caso do algoritmo, tomando n</w:t>
      </w:r>
      <w:r>
        <w:rPr>
          <w:rFonts w:ascii="Arial" w:eastAsia="Arial" w:hAnsi="Arial" w:cs="Arial"/>
          <w:sz w:val="20"/>
          <w:szCs w:val="20"/>
          <w:vertAlign w:val="subscript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 como a quantidade de elementos não nulos da primeira matriz e n</w:t>
      </w:r>
      <w:r>
        <w:rPr>
          <w:rFonts w:ascii="Arial" w:eastAsia="Arial" w:hAnsi="Arial" w:cs="Arial"/>
          <w:sz w:val="20"/>
          <w:szCs w:val="20"/>
          <w:vertAlign w:val="subscript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 a da segunda (não importando o tamanho da matriz) é O(n</w:t>
      </w:r>
      <w:r>
        <w:rPr>
          <w:rFonts w:ascii="Arial" w:eastAsia="Arial" w:hAnsi="Arial" w:cs="Arial"/>
          <w:sz w:val="20"/>
          <w:szCs w:val="20"/>
          <w:vertAlign w:val="subscript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 + n</w:t>
      </w:r>
      <w:r>
        <w:rPr>
          <w:rFonts w:ascii="Arial" w:eastAsia="Arial" w:hAnsi="Arial" w:cs="Arial"/>
          <w:sz w:val="20"/>
          <w:szCs w:val="20"/>
          <w:vertAlign w:val="subscript"/>
        </w:rPr>
        <w:t>b</w:t>
      </w:r>
      <w:r>
        <w:rPr>
          <w:rFonts w:ascii="Arial" w:eastAsia="Arial" w:hAnsi="Arial" w:cs="Arial"/>
          <w:sz w:val="20"/>
          <w:szCs w:val="20"/>
        </w:rPr>
        <w:t>).</w:t>
      </w:r>
    </w:p>
    <w:p w14:paraId="31A8B85D" w14:textId="77777777" w:rsidR="00E67912" w:rsidRDefault="00B063EF">
      <w:pPr>
        <w:pStyle w:val="Standard"/>
        <w:ind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complexidade se dá quando nenhum elemento em A corresponde com B, </w:t>
      </w:r>
      <w:r>
        <w:rPr>
          <w:rFonts w:ascii="Arial" w:eastAsia="Arial" w:hAnsi="Arial" w:cs="Arial"/>
          <w:sz w:val="20"/>
          <w:szCs w:val="20"/>
        </w:rPr>
        <w:t>apenas inserindo cada elemento de cada matriz na matriz destino.</w:t>
      </w:r>
    </w:p>
    <w:p w14:paraId="31A8B85E" w14:textId="77777777" w:rsidR="00E67912" w:rsidRDefault="00B063EF">
      <w:pPr>
        <w:pStyle w:val="Standard"/>
        <w:ind w:firstLine="709"/>
      </w:pPr>
      <w:r>
        <w:rPr>
          <w:rFonts w:ascii="Arial" w:eastAsia="Arial" w:hAnsi="Arial" w:cs="Arial"/>
          <w:sz w:val="20"/>
          <w:szCs w:val="20"/>
        </w:rPr>
        <w:t>Se o número de elementos não nulos for a matriz inteira n</w:t>
      </w:r>
      <w:r>
        <w:rPr>
          <w:rFonts w:ascii="Arial" w:eastAsia="Arial" w:hAnsi="Arial" w:cs="Arial"/>
          <w:sz w:val="20"/>
          <w:szCs w:val="20"/>
          <w:vertAlign w:val="subscript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 é o número de elementos de A e n</w:t>
      </w:r>
      <w:r>
        <w:rPr>
          <w:rFonts w:ascii="Arial" w:eastAsia="Arial" w:hAnsi="Arial" w:cs="Arial"/>
          <w:sz w:val="20"/>
          <w:szCs w:val="20"/>
          <w:vertAlign w:val="subscript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 é o número de elementos em B.</w:t>
      </w:r>
    </w:p>
    <w:p w14:paraId="31A8B85F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60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61" w14:textId="77777777" w:rsidR="00E67912" w:rsidRDefault="00B063EF">
      <w:pPr>
        <w:pStyle w:val="Standard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◦</w:t>
      </w:r>
      <w:r>
        <w:rPr>
          <w:rFonts w:ascii="Arial" w:eastAsia="Arial" w:hAnsi="Arial" w:cs="Arial"/>
        </w:rPr>
        <w:t xml:space="preserve"> Multiplicação</w:t>
      </w:r>
    </w:p>
    <w:p w14:paraId="31A8B862" w14:textId="77777777" w:rsidR="00E67912" w:rsidRDefault="00E67912">
      <w:pPr>
        <w:pStyle w:val="Standard"/>
        <w:ind w:firstLine="709"/>
        <w:jc w:val="center"/>
        <w:rPr>
          <w:rFonts w:ascii="Arial" w:eastAsia="Arial" w:hAnsi="Arial" w:cs="Arial"/>
        </w:rPr>
      </w:pPr>
    </w:p>
    <w:tbl>
      <w:tblPr>
        <w:tblW w:w="7075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1284"/>
        <w:gridCol w:w="1285"/>
        <w:gridCol w:w="1285"/>
        <w:gridCol w:w="1351"/>
      </w:tblGrid>
      <w:tr w:rsidR="00E67912" w14:paraId="31A8B868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bottom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63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4" w:type="dxa"/>
            <w:tcBorders>
              <w:bottom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64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5" w:type="dxa"/>
            <w:tcBorders>
              <w:bottom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65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5" w:type="dxa"/>
            <w:tcBorders>
              <w:bottom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66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351" w:type="dxa"/>
            <w:tcBorders>
              <w:bottom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67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Média</w:t>
            </w:r>
          </w:p>
        </w:tc>
      </w:tr>
      <w:tr w:rsidR="00E67912" w14:paraId="31A8B86E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C9C9C9"/>
              <w:right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69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Memória em Megabytes</w:t>
            </w:r>
          </w:p>
        </w:tc>
        <w:tc>
          <w:tcPr>
            <w:tcW w:w="128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6A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1,39</w:t>
            </w:r>
          </w:p>
        </w:tc>
        <w:tc>
          <w:tcPr>
            <w:tcW w:w="128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6B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1,40</w:t>
            </w:r>
          </w:p>
        </w:tc>
        <w:tc>
          <w:tcPr>
            <w:tcW w:w="128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6C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1,38</w:t>
            </w:r>
          </w:p>
        </w:tc>
        <w:tc>
          <w:tcPr>
            <w:tcW w:w="135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6D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1,39</w:t>
            </w:r>
          </w:p>
        </w:tc>
      </w:tr>
      <w:tr w:rsidR="00E67912" w14:paraId="31A8B874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C9C9C9"/>
              <w:right w:val="single" w:sz="4" w:space="0" w:color="C9C9C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6F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Tempo em Segundos</w:t>
            </w:r>
          </w:p>
        </w:tc>
        <w:tc>
          <w:tcPr>
            <w:tcW w:w="128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70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71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72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B873" w14:textId="77777777" w:rsidR="00E67912" w:rsidRDefault="00B063EF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000000"/>
                <w:sz w:val="20"/>
                <w:szCs w:val="20"/>
              </w:rPr>
              <w:t>0</w:t>
            </w:r>
          </w:p>
        </w:tc>
      </w:tr>
    </w:tbl>
    <w:p w14:paraId="31A8B875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76" w14:textId="77777777" w:rsidR="00E67912" w:rsidRDefault="00B063EF">
      <w:pPr>
        <w:pStyle w:val="Standard"/>
        <w:ind w:firstLine="709"/>
      </w:pPr>
      <w:r>
        <w:rPr>
          <w:rFonts w:ascii="Arial" w:eastAsia="Arial" w:hAnsi="Arial" w:cs="Arial"/>
          <w:sz w:val="20"/>
          <w:szCs w:val="20"/>
        </w:rPr>
        <w:t>A complexidade de pior caso do algoritmo, tomando n</w:t>
      </w:r>
      <w:r>
        <w:rPr>
          <w:rFonts w:ascii="Arial" w:eastAsia="Arial" w:hAnsi="Arial" w:cs="Arial"/>
          <w:sz w:val="20"/>
          <w:szCs w:val="20"/>
          <w:vertAlign w:val="subscript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 como a quantidade de elementos não nulos da primeira matriz, n</w:t>
      </w:r>
      <w:r>
        <w:rPr>
          <w:rFonts w:ascii="Arial" w:eastAsia="Arial" w:hAnsi="Arial" w:cs="Arial"/>
          <w:sz w:val="20"/>
          <w:szCs w:val="20"/>
          <w:vertAlign w:val="subscript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 a da segunda e n</w:t>
      </w:r>
      <w:r>
        <w:rPr>
          <w:rFonts w:ascii="Arial" w:eastAsia="Arial" w:hAnsi="Arial" w:cs="Arial"/>
          <w:sz w:val="20"/>
          <w:szCs w:val="20"/>
          <w:vertAlign w:val="subscript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 a da matriz destino (não importando o tamanho da matriz) é O(n</w:t>
      </w:r>
      <w:r>
        <w:rPr>
          <w:rFonts w:ascii="Arial" w:eastAsia="Arial" w:hAnsi="Arial" w:cs="Arial"/>
          <w:sz w:val="20"/>
          <w:szCs w:val="20"/>
          <w:vertAlign w:val="subscript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 * n</w:t>
      </w:r>
      <w:r>
        <w:rPr>
          <w:rFonts w:ascii="Arial" w:eastAsia="Arial" w:hAnsi="Arial" w:cs="Arial"/>
          <w:sz w:val="20"/>
          <w:szCs w:val="20"/>
          <w:vertAlign w:val="subscript"/>
        </w:rPr>
        <w:t xml:space="preserve">b </w:t>
      </w:r>
      <w:r>
        <w:rPr>
          <w:rFonts w:ascii="Arial" w:eastAsia="Arial" w:hAnsi="Arial" w:cs="Arial"/>
          <w:sz w:val="20"/>
          <w:szCs w:val="20"/>
        </w:rPr>
        <w:t>* n</w:t>
      </w:r>
      <w:r>
        <w:rPr>
          <w:rFonts w:ascii="Arial" w:eastAsia="Arial" w:hAnsi="Arial" w:cs="Arial"/>
          <w:sz w:val="20"/>
          <w:szCs w:val="20"/>
          <w:vertAlign w:val="subscript"/>
        </w:rPr>
        <w:t>c</w:t>
      </w:r>
      <w:r>
        <w:rPr>
          <w:rFonts w:ascii="Arial" w:eastAsia="Arial" w:hAnsi="Arial" w:cs="Arial"/>
          <w:sz w:val="20"/>
          <w:szCs w:val="20"/>
        </w:rPr>
        <w:t>).</w:t>
      </w:r>
    </w:p>
    <w:p w14:paraId="31A8B877" w14:textId="77777777" w:rsidR="00E67912" w:rsidRDefault="00B063EF">
      <w:pPr>
        <w:pStyle w:val="Standard"/>
        <w:ind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 </w:t>
      </w:r>
      <w:r>
        <w:rPr>
          <w:rFonts w:ascii="Arial" w:eastAsia="Arial" w:hAnsi="Arial" w:cs="Arial"/>
          <w:sz w:val="20"/>
          <w:szCs w:val="20"/>
        </w:rPr>
        <w:t>complexidade se dá quando se multiplica linhas de A que tem todos os elementos não nulos por colunas de B que tem todos os elementos não nulos, onde apenas na primeira vez se criaria o elemento na matriz destino e teria de buscar o elemento e este teria de</w:t>
      </w:r>
      <w:r>
        <w:rPr>
          <w:rFonts w:ascii="Arial" w:eastAsia="Arial" w:hAnsi="Arial" w:cs="Arial"/>
          <w:sz w:val="20"/>
          <w:szCs w:val="20"/>
        </w:rPr>
        <w:t xml:space="preserve"> percorrer a lista da matriz destino toda para achar o elemento.</w:t>
      </w:r>
    </w:p>
    <w:p w14:paraId="31A8B878" w14:textId="77777777" w:rsidR="00E67912" w:rsidRDefault="00B063EF">
      <w:pPr>
        <w:pStyle w:val="Standard"/>
        <w:ind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1A8B879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7A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7B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7C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7D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7E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7F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80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81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82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83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84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85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86" w14:textId="77777777" w:rsidR="00E67912" w:rsidRDefault="00E67912">
      <w:pPr>
        <w:pStyle w:val="Standard"/>
        <w:ind w:firstLine="709"/>
        <w:rPr>
          <w:rFonts w:ascii="Arial" w:eastAsia="Arial" w:hAnsi="Arial" w:cs="Arial"/>
          <w:b/>
          <w:bCs/>
          <w:iCs/>
          <w:color w:val="000000"/>
          <w:sz w:val="32"/>
          <w:szCs w:val="32"/>
        </w:rPr>
      </w:pPr>
    </w:p>
    <w:p w14:paraId="31A8B887" w14:textId="77777777" w:rsidR="00E67912" w:rsidRDefault="00B063EF">
      <w:pPr>
        <w:pStyle w:val="Standard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Considerações Finais</w:t>
      </w:r>
    </w:p>
    <w:p w14:paraId="31A8B888" w14:textId="77777777" w:rsidR="00E67912" w:rsidRDefault="00E67912">
      <w:pPr>
        <w:pStyle w:val="Standard"/>
        <w:rPr>
          <w:rFonts w:ascii="Arial" w:eastAsia="Arial" w:hAnsi="Arial" w:cs="Arial"/>
          <w:b/>
          <w:bCs/>
          <w:sz w:val="32"/>
          <w:szCs w:val="32"/>
        </w:rPr>
      </w:pPr>
    </w:p>
    <w:p w14:paraId="31A8B889" w14:textId="77777777" w:rsidR="00E67912" w:rsidRDefault="00B063EF">
      <w:pPr>
        <w:pStyle w:val="Standard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◦</w:t>
      </w:r>
      <w:r>
        <w:rPr>
          <w:rFonts w:ascii="Arial" w:eastAsia="Arial" w:hAnsi="Arial" w:cs="Arial"/>
        </w:rPr>
        <w:t xml:space="preserve"> Conclusão</w:t>
      </w:r>
    </w:p>
    <w:p w14:paraId="31A8B88A" w14:textId="77777777" w:rsidR="00E67912" w:rsidRDefault="00B063EF">
      <w:pPr>
        <w:pStyle w:val="Standard"/>
        <w:ind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31A8B88B" w14:textId="77777777" w:rsidR="00E67912" w:rsidRDefault="00B063EF">
      <w:pPr>
        <w:pStyle w:val="Standard"/>
        <w:ind w:firstLine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Utilizar Matrizes Esparsas pode ser uma ótima saída uma vez que são matrizes enormes com poucos elementos não nulos, assim obtendo um </w:t>
      </w:r>
      <w:r>
        <w:rPr>
          <w:rFonts w:ascii="Arial" w:eastAsia="Arial" w:hAnsi="Arial" w:cs="Arial"/>
          <w:sz w:val="20"/>
          <w:szCs w:val="20"/>
        </w:rPr>
        <w:t xml:space="preserve">ótimo tempo para operações e um baixo consumo de memória em vista de operações de matrizes de forma comum. Porém deve ser analisado caso a caso pois pode não ter relativamente um bom tempo e um baixo consumo de memória em certas ocasiões, como por exemplo </w:t>
      </w:r>
      <w:r>
        <w:rPr>
          <w:rFonts w:ascii="Arial" w:eastAsia="Arial" w:hAnsi="Arial" w:cs="Arial"/>
          <w:sz w:val="20"/>
          <w:szCs w:val="20"/>
        </w:rPr>
        <w:t>a matriz ser totalmente não nula (o que deixaria de ser uma Matriz Esparsa), uma vez que é um algoritmo que faz muitas verificações e percorre listas muitas vezes perdendo o acesso direto a matriz como na forma usual de manipular matrizes.</w:t>
      </w:r>
    </w:p>
    <w:p w14:paraId="31A8B88C" w14:textId="77777777" w:rsidR="00E67912" w:rsidRDefault="00E67912">
      <w:pPr>
        <w:pStyle w:val="Standard"/>
        <w:rPr>
          <w:rFonts w:ascii="Arial" w:eastAsia="Arial" w:hAnsi="Arial" w:cs="Arial"/>
          <w:b/>
          <w:bCs/>
          <w:sz w:val="32"/>
          <w:szCs w:val="32"/>
        </w:rPr>
      </w:pPr>
    </w:p>
    <w:p w14:paraId="31A8B88D" w14:textId="77777777" w:rsidR="00E67912" w:rsidRDefault="00E67912">
      <w:pPr>
        <w:pStyle w:val="Standard"/>
        <w:rPr>
          <w:rFonts w:ascii="Arial" w:eastAsia="Arial" w:hAnsi="Arial" w:cs="Arial"/>
          <w:b/>
          <w:bCs/>
          <w:sz w:val="32"/>
          <w:szCs w:val="32"/>
        </w:rPr>
      </w:pPr>
    </w:p>
    <w:p w14:paraId="31A8B88E" w14:textId="77777777" w:rsidR="00E67912" w:rsidRDefault="00E67912">
      <w:pPr>
        <w:pStyle w:val="Standard"/>
        <w:rPr>
          <w:rFonts w:ascii="Arial" w:hAnsi="Arial"/>
          <w:b/>
          <w:bCs/>
          <w:sz w:val="32"/>
          <w:szCs w:val="32"/>
        </w:rPr>
      </w:pPr>
    </w:p>
    <w:sectPr w:rsidR="00E67912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8B4CE" w14:textId="77777777" w:rsidR="00000000" w:rsidRDefault="00B063EF">
      <w:r>
        <w:separator/>
      </w:r>
    </w:p>
  </w:endnote>
  <w:endnote w:type="continuationSeparator" w:id="0">
    <w:p w14:paraId="31A8B4D0" w14:textId="77777777" w:rsidR="00000000" w:rsidRDefault="00B0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8B4D2" w14:textId="4B217208" w:rsidR="00910E8F" w:rsidRDefault="00B063EF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  <w:p w14:paraId="31A8B4D3" w14:textId="77777777" w:rsidR="00910E8F" w:rsidRDefault="00B063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8B4CA" w14:textId="77777777" w:rsidR="00000000" w:rsidRDefault="00B063EF">
      <w:r>
        <w:rPr>
          <w:color w:val="000000"/>
        </w:rPr>
        <w:separator/>
      </w:r>
    </w:p>
  </w:footnote>
  <w:footnote w:type="continuationSeparator" w:id="0">
    <w:p w14:paraId="31A8B4CC" w14:textId="77777777" w:rsidR="00000000" w:rsidRDefault="00B06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67912"/>
    <w:rsid w:val="00B063EF"/>
    <w:rsid w:val="00E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B4C8"/>
  <w15:docId w15:val="{DA328914-8737-497F-9A42-00513B61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rPr>
      <w:rFonts w:cs="Mangal"/>
      <w:szCs w:val="21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4953</Words>
  <Characters>26750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Andrade</dc:creator>
  <cp:lastModifiedBy>Gabriel Andrade</cp:lastModifiedBy>
  <cp:revision>2</cp:revision>
  <dcterms:created xsi:type="dcterms:W3CDTF">2017-07-16T00:56:00Z</dcterms:created>
  <dcterms:modified xsi:type="dcterms:W3CDTF">2017-07-16T00:56:00Z</dcterms:modified>
</cp:coreProperties>
</file>